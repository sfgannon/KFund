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408A7" w14:textId="77777777" w:rsidR="00F80CF0" w:rsidRDefault="00A71F10" w:rsidP="00AD2BB5">
      <w:pPr>
        <w:spacing w:after="160" w:line="240" w:lineRule="auto"/>
        <w:jc w:val="left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editId="22CE9A2A">
                <wp:extent cx="6846972" cy="1133475"/>
                <wp:effectExtent l="0" t="0" r="0" b="9525"/>
                <wp:docPr id="17048" name="Group 17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6972" cy="1133475"/>
                          <a:chOff x="0" y="0"/>
                          <a:chExt cx="6846972" cy="113347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45235" y="17120"/>
                            <a:ext cx="5588381" cy="733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95580" y="1421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CB07A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666494" y="1421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884D2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133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2556891" y="805155"/>
                            <a:ext cx="310831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92866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SENSITIVE BUT UNCLASSIFIED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894961" y="837088"/>
                            <a:ext cx="53519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DEFC1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95575" y="229611"/>
                            <a:ext cx="185767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93392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35783" y="259542"/>
                            <a:ext cx="687702" cy="21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AEE2B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sz w:val="29"/>
                                </w:rPr>
                                <w:t xml:space="preserve">OSTS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52419" y="229611"/>
                            <a:ext cx="118271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347F7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40811" y="259542"/>
                            <a:ext cx="237657" cy="21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472D3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sz w:val="29"/>
                                </w:rPr>
                                <w:t xml:space="preserve">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19119" y="229611"/>
                            <a:ext cx="20279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FF360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771773" y="259542"/>
                            <a:ext cx="1461979" cy="21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31F54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sz w:val="29"/>
                                </w:rPr>
                                <w:t>VACUATION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870577" y="229611"/>
                            <a:ext cx="10124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FE91A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946777" y="259542"/>
                            <a:ext cx="61314" cy="21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FA00E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992497" y="229611"/>
                            <a:ext cx="16904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8B131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118989" y="259542"/>
                            <a:ext cx="843440" cy="21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49ED5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sz w:val="29"/>
                                </w:rPr>
                                <w:t xml:space="preserve">TATUS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753354" y="229611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BDAD0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917946" y="259542"/>
                            <a:ext cx="836573" cy="21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D8795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sz w:val="29"/>
                                </w:rPr>
                                <w:t>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547359" y="2486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92066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695575" y="44005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63527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95580" y="5459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11DFC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95580" y="8693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DEE27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5294249" y="680410"/>
                            <a:ext cx="716342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AE3A6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i/>
                                  <w:color w:val="000000"/>
                                  <w:sz w:val="20"/>
                                </w:rPr>
                                <w:t xml:space="preserve">Effective: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5794657" y="680409"/>
                            <a:ext cx="921024" cy="186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89351" w14:textId="7A07C98B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i/>
                                  <w:color w:val="000000"/>
                                  <w:sz w:val="20"/>
                                </w:rPr>
                                <w:t xml:space="preserve"> {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sz w:val="20"/>
                                </w:rPr>
                                <w:t>EffectiveDate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6742431" y="680410"/>
                            <a:ext cx="84117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1FA2F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6804914" y="68041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360F9" w14:textId="77777777" w:rsidR="00502079" w:rsidRDefault="00502079">
                              <w:pPr>
                                <w:shd w:val="clear" w:color="auto" w:fill="auto"/>
                                <w:spacing w:after="160"/>
                                <w:jc w:val="left"/>
                              </w:pPr>
                              <w:r>
                                <w:rPr>
                                  <w:i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048" o:spid="_x0000_s1026" style="width:539.15pt;height:89.25pt;mso-position-horizontal-relative:char;mso-position-vertical-relative:line" coordsize="68469,1133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2452;top:171;width:55884;height:7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">
                  <v:imagedata r:id="rId12" o:title=""/>
                </v:shape>
                <v:rect id="Rectangle 8" o:spid="_x0000_s1028" style="position:absolute;left:1955;top:142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9ACB07A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16664;top:142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8E884D2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" o:spid="_x0000_s1030" type="#_x0000_t75" style="position:absolute;width:11239;height:1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">
                  <v:imagedata r:id="rId13" o:title=""/>
                </v:shape>
                <v:rect id="Rectangle 12" o:spid="_x0000_s1031" style="position:absolute;left:25568;top:8051;width:3108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2892866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4"/>
                          </w:rPr>
                          <w:t>SENSITIVE BUT UNCLASSIFIED</w:t>
                        </w:r>
                      </w:p>
                    </w:txbxContent>
                  </v:textbox>
                </v:rect>
                <v:rect id="Rectangle 13" o:spid="_x0000_s1032" style="position:absolute;left:48949;top:8370;width:535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33DEFC1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26955;top:2296;width:185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1893392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sz w:val="36"/>
                          </w:rPr>
                          <w:t>P</w:t>
                        </w:r>
                      </w:p>
                    </w:txbxContent>
                  </v:textbox>
                </v:rect>
                <v:rect id="Rectangle 15" o:spid="_x0000_s1034" style="position:absolute;left:28357;top:2595;width:6877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B6AEE2B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sz w:val="29"/>
                          </w:rPr>
                          <w:t xml:space="preserve">OSTS </w:t>
                        </w:r>
                      </w:p>
                    </w:txbxContent>
                  </v:textbox>
                </v:rect>
                <v:rect id="Rectangle 16" o:spid="_x0000_s1035" style="position:absolute;left:33524;top:2296;width:1182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9A347F7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17" o:spid="_x0000_s1036" style="position:absolute;left:34408;top:2595;width:2376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4C472D3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sz w:val="29"/>
                          </w:rPr>
                          <w:t xml:space="preserve">N </w:t>
                        </w:r>
                      </w:p>
                    </w:txbxContent>
                  </v:textbox>
                </v:rect>
                <v:rect id="Rectangle 18" o:spid="_x0000_s1037" style="position:absolute;left:36191;top:2296;width:202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31FF360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19" o:spid="_x0000_s1038" style="position:absolute;left:37717;top:2595;width:14620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7531F54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sz w:val="29"/>
                          </w:rPr>
                          <w:t>VACUATION</w:t>
                        </w:r>
                      </w:p>
                    </w:txbxContent>
                  </v:textbox>
                </v:rect>
                <v:rect id="Rectangle 20" o:spid="_x0000_s1039" style="position:absolute;left:48705;top:2296;width:1013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C6FE91A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21" o:spid="_x0000_s1040" style="position:absolute;left:49467;top:2595;width:613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DCFA00E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49924;top:2296;width:1691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0F8B131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23" o:spid="_x0000_s1042" style="position:absolute;left:51189;top:2595;width:8435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D649ED5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sz w:val="29"/>
                          </w:rPr>
                          <w:t xml:space="preserve">TATUS </w:t>
                        </w:r>
                      </w:p>
                    </w:txbxContent>
                  </v:textbox>
                </v:rect>
                <v:rect id="Rectangle 24" o:spid="_x0000_s1043" style="position:absolute;left:57533;top:2296;width:2195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F6BDAD0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sz w:val="36"/>
                          </w:rPr>
                          <w:t>R</w:t>
                        </w:r>
                      </w:p>
                    </w:txbxContent>
                  </v:textbox>
                </v:rect>
                <v:rect id="Rectangle 25" o:spid="_x0000_s1044" style="position:absolute;left:59179;top:2595;width:8366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08D8795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sz w:val="29"/>
                          </w:rPr>
                          <w:t>EPORT</w:t>
                        </w:r>
                      </w:p>
                    </w:txbxContent>
                  </v:textbox>
                </v:rect>
                <v:rect id="Rectangle 26" o:spid="_x0000_s1045" style="position:absolute;left:65473;top:248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5B92066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6" style="position:absolute;left:26955;top:4400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9463527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b w:val="0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1955;top:545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3D11DFC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8" style="position:absolute;left:1955;top:869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3ADEE27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6" o:spid="_x0000_s1049" style="position:absolute;left:52942;top:6804;width:716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5FBAE3A6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i/>
                            <w:color w:val="000000"/>
                            <w:sz w:val="20"/>
                          </w:rPr>
                          <w:t xml:space="preserve">Effective: </w:t>
                        </w:r>
                      </w:p>
                    </w:txbxContent>
                  </v:textbox>
                </v:rect>
                <v:rect id="Rectangle 497" o:spid="_x0000_s1050" style="position:absolute;left:57946;top:6804;width:921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5D289351" w14:textId="7A07C98B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i/>
                            <w:color w:val="000000"/>
                            <w:sz w:val="20"/>
                          </w:rPr>
                          <w:t xml:space="preserve"> {EffectiveDate}</w:t>
                        </w:r>
                      </w:p>
                    </w:txbxContent>
                  </v:textbox>
                </v:rect>
                <v:rect id="Rectangle 500" o:spid="_x0000_s1051" style="position:absolute;left:67424;top:6804;width:84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2D91FA2F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</w:p>
                    </w:txbxContent>
                  </v:textbox>
                </v:rect>
                <v:rect id="Rectangle 501" o:spid="_x0000_s1052" style="position:absolute;left:68049;top:6804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673360F9" w14:textId="77777777" w:rsidR="00502079" w:rsidRDefault="00502079">
                        <w:pPr>
                          <w:shd w:val="clear" w:color="auto" w:fill="auto"/>
                          <w:spacing w:after="160"/>
                          <w:jc w:val="left"/>
                        </w:pPr>
                        <w:r>
                          <w:rPr>
                            <w:i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91C1623" w14:textId="77777777" w:rsidR="00F80CF0" w:rsidRDefault="00A71F10">
      <w:pPr>
        <w:shd w:val="clear" w:color="auto" w:fill="auto"/>
        <w:jc w:val="left"/>
      </w:pP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</w:p>
    <w:tbl>
      <w:tblPr>
        <w:tblStyle w:val="TableGrid"/>
        <w:tblW w:w="10369" w:type="dxa"/>
        <w:tblInd w:w="-107" w:type="dxa"/>
        <w:tblCellMar>
          <w:top w:w="5" w:type="dxa"/>
          <w:left w:w="106" w:type="dxa"/>
          <w:right w:w="70" w:type="dxa"/>
        </w:tblCellMar>
        <w:tblLook w:val="04A0" w:firstRow="1" w:lastRow="0" w:firstColumn="1" w:lastColumn="0" w:noHBand="0" w:noVBand="1"/>
      </w:tblPr>
      <w:tblGrid>
        <w:gridCol w:w="657"/>
        <w:gridCol w:w="1992"/>
        <w:gridCol w:w="545"/>
        <w:gridCol w:w="1726"/>
        <w:gridCol w:w="458"/>
        <w:gridCol w:w="1726"/>
        <w:gridCol w:w="241"/>
        <w:gridCol w:w="3024"/>
      </w:tblGrid>
      <w:tr w:rsidR="00AD2BB5" w14:paraId="75798644" w14:textId="77777777" w:rsidTr="000651F1">
        <w:trPr>
          <w:trHeight w:val="219"/>
        </w:trPr>
        <w:tc>
          <w:tcPr>
            <w:tcW w:w="71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058A02DA" w14:textId="77777777" w:rsidR="00AD2BB5" w:rsidRDefault="00AD2BB5">
            <w:pPr>
              <w:shd w:val="clear" w:color="auto" w:fill="auto"/>
              <w:ind w:right="39"/>
              <w:jc w:val="center"/>
            </w:pPr>
            <w:r>
              <w:rPr>
                <w:color w:val="000000"/>
                <w:sz w:val="24"/>
              </w:rPr>
              <w:t xml:space="preserve">KEY </w:t>
            </w:r>
          </w:p>
        </w:tc>
        <w:tc>
          <w:tcPr>
            <w:tcW w:w="241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A9C1946" w14:textId="77777777" w:rsidR="00AD2BB5" w:rsidRDefault="00AD2BB5">
            <w:pPr>
              <w:shd w:val="clear" w:color="auto" w:fill="auto"/>
              <w:spacing w:after="60"/>
              <w:ind w:right="11"/>
              <w:jc w:val="center"/>
            </w:pPr>
            <w:r>
              <w:rPr>
                <w:i/>
                <w:color w:val="000000"/>
                <w:sz w:val="18"/>
              </w:rPr>
              <w:t xml:space="preserve"> </w:t>
            </w:r>
          </w:p>
          <w:p w14:paraId="71824F1E" w14:textId="77777777" w:rsidR="00AD2BB5" w:rsidRDefault="00AD2BB5">
            <w:pPr>
              <w:shd w:val="clear" w:color="auto" w:fill="auto"/>
              <w:ind w:left="8"/>
              <w:jc w:val="center"/>
            </w:pPr>
            <w:r>
              <w:rPr>
                <w:i/>
                <w:color w:val="000000"/>
                <w:sz w:val="18"/>
              </w:rPr>
              <w:t xml:space="preserve"> </w:t>
            </w:r>
          </w:p>
          <w:p w14:paraId="2F22370C" w14:textId="77777777" w:rsidR="00AD2BB5" w:rsidRDefault="00AD2BB5">
            <w:pPr>
              <w:shd w:val="clear" w:color="auto" w:fill="auto"/>
              <w:spacing w:after="34"/>
              <w:ind w:right="11"/>
              <w:jc w:val="center"/>
            </w:pPr>
            <w:r>
              <w:rPr>
                <w:b w:val="0"/>
                <w:color w:val="000000"/>
                <w:sz w:val="18"/>
              </w:rPr>
              <w:t xml:space="preserve"> </w:t>
            </w:r>
          </w:p>
          <w:p w14:paraId="4EA698A8" w14:textId="77777777" w:rsidR="00AD2BB5" w:rsidRDefault="00AD2BB5">
            <w:pPr>
              <w:shd w:val="clear" w:color="auto" w:fill="auto"/>
              <w:ind w:left="13"/>
              <w:jc w:val="center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 xml:space="preserve"> </w:t>
            </w:r>
          </w:p>
        </w:tc>
        <w:tc>
          <w:tcPr>
            <w:tcW w:w="30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3B41F1" w14:textId="77777777" w:rsidR="00AD2BB5" w:rsidRDefault="00AD2BB5">
            <w:pPr>
              <w:shd w:val="clear" w:color="auto" w:fill="auto"/>
              <w:spacing w:after="72"/>
              <w:jc w:val="left"/>
            </w:pPr>
            <w:r>
              <w:rPr>
                <w:color w:val="000000"/>
                <w:sz w:val="17"/>
              </w:rPr>
              <w:t>Drafted:</w:t>
            </w:r>
            <w:r>
              <w:rPr>
                <w:b w:val="0"/>
                <w:color w:val="000000"/>
                <w:sz w:val="17"/>
              </w:rPr>
              <w:t xml:space="preserve"> </w:t>
            </w:r>
          </w:p>
          <w:p w14:paraId="445D9D62" w14:textId="77777777" w:rsidR="00AD2BB5" w:rsidRDefault="00AD2BB5">
            <w:pPr>
              <w:shd w:val="clear" w:color="auto" w:fill="auto"/>
              <w:spacing w:after="164"/>
              <w:jc w:val="left"/>
            </w:pPr>
            <w:r>
              <w:rPr>
                <w:color w:val="000000"/>
                <w:sz w:val="17"/>
              </w:rPr>
              <w:t>Approved:</w:t>
            </w:r>
            <w:r>
              <w:rPr>
                <w:b w:val="0"/>
                <w:color w:val="000000"/>
                <w:sz w:val="17"/>
              </w:rPr>
              <w:t xml:space="preserve"> </w:t>
            </w:r>
          </w:p>
          <w:p w14:paraId="566B827B" w14:textId="77777777" w:rsidR="00AD2BB5" w:rsidRDefault="00AD2BB5">
            <w:pPr>
              <w:shd w:val="clear" w:color="auto" w:fill="auto"/>
              <w:ind w:right="41"/>
              <w:jc w:val="center"/>
            </w:pPr>
            <w:r>
              <w:rPr>
                <w:color w:val="000040"/>
                <w:sz w:val="20"/>
                <w:u w:val="single" w:color="000040"/>
              </w:rPr>
              <w:t>MEDCS@state.gov</w:t>
            </w:r>
            <w:r>
              <w:rPr>
                <w:b w:val="0"/>
                <w:color w:val="000000"/>
                <w:sz w:val="18"/>
              </w:rPr>
              <w:t xml:space="preserve"> </w:t>
            </w:r>
          </w:p>
        </w:tc>
      </w:tr>
      <w:tr w:rsidR="00AD2BB5" w14:paraId="07229E44" w14:textId="77777777" w:rsidTr="000651F1">
        <w:trPr>
          <w:trHeight w:val="170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0D9E2" w14:textId="77777777" w:rsidR="00AD2BB5" w:rsidRDefault="00AD2BB5">
            <w:pPr>
              <w:shd w:val="clear" w:color="auto" w:fill="auto"/>
              <w:ind w:right="37"/>
              <w:jc w:val="center"/>
            </w:pPr>
            <w:r>
              <w:rPr>
                <w:color w:val="000000"/>
                <w:sz w:val="16"/>
              </w:rPr>
              <w:t>N/</w:t>
            </w:r>
            <w:proofErr w:type="spellStart"/>
            <w:r>
              <w:rPr>
                <w:color w:val="000000"/>
                <w:sz w:val="16"/>
              </w:rPr>
              <w:t>Es</w:t>
            </w:r>
            <w:proofErr w:type="spellEnd"/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A49E" w14:textId="77777777" w:rsidR="00AD2BB5" w:rsidRDefault="00AD2BB5">
            <w:pPr>
              <w:shd w:val="clear" w:color="auto" w:fill="auto"/>
              <w:ind w:left="2"/>
              <w:jc w:val="left"/>
            </w:pPr>
            <w:r>
              <w:rPr>
                <w:b w:val="0"/>
                <w:i/>
                <w:color w:val="000000"/>
                <w:sz w:val="16"/>
              </w:rPr>
              <w:t xml:space="preserve">Non-Emergency Personnel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225C" w14:textId="77777777" w:rsidR="00AD2BB5" w:rsidRDefault="00AD2BB5">
            <w:pPr>
              <w:shd w:val="clear" w:color="auto" w:fill="auto"/>
              <w:ind w:left="43"/>
              <w:jc w:val="left"/>
            </w:pPr>
            <w:r>
              <w:rPr>
                <w:color w:val="000000"/>
                <w:sz w:val="16"/>
              </w:rPr>
              <w:t xml:space="preserve">OD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D88B" w14:textId="77777777" w:rsidR="00AD2BB5" w:rsidRDefault="00AD2BB5">
            <w:pPr>
              <w:shd w:val="clear" w:color="auto" w:fill="auto"/>
              <w:ind w:left="2"/>
              <w:jc w:val="left"/>
            </w:pPr>
            <w:r>
              <w:rPr>
                <w:b w:val="0"/>
                <w:i/>
                <w:color w:val="000000"/>
                <w:sz w:val="16"/>
              </w:rPr>
              <w:t xml:space="preserve">Ordered (mandatory)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4462" w14:textId="77777777" w:rsidR="00AD2BB5" w:rsidRDefault="00AD2BB5">
            <w:pPr>
              <w:shd w:val="clear" w:color="auto" w:fill="auto"/>
              <w:ind w:left="12"/>
              <w:jc w:val="left"/>
            </w:pPr>
            <w:r>
              <w:rPr>
                <w:color w:val="000000"/>
                <w:sz w:val="16"/>
              </w:rPr>
              <w:t xml:space="preserve">PC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2F0F" w14:textId="77777777" w:rsidR="00AD2BB5" w:rsidRDefault="00AD2BB5">
            <w:pPr>
              <w:shd w:val="clear" w:color="auto" w:fill="auto"/>
              <w:ind w:left="2"/>
              <w:jc w:val="left"/>
            </w:pPr>
            <w:r>
              <w:rPr>
                <w:b w:val="0"/>
                <w:i/>
                <w:color w:val="000000"/>
                <w:sz w:val="16"/>
              </w:rPr>
              <w:t xml:space="preserve">Post Closed </w:t>
            </w:r>
          </w:p>
        </w:tc>
        <w:tc>
          <w:tcPr>
            <w:tcW w:w="0" w:type="auto"/>
            <w:vMerge/>
            <w:tcBorders>
              <w:left w:val="nil"/>
              <w:right w:val="single" w:sz="4" w:space="0" w:color="000000"/>
            </w:tcBorders>
          </w:tcPr>
          <w:p w14:paraId="5E3F028D" w14:textId="77777777" w:rsidR="00AD2BB5" w:rsidRDefault="00AD2BB5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251CC97" w14:textId="77777777" w:rsidR="00AD2BB5" w:rsidRDefault="00AD2BB5">
            <w:pPr>
              <w:spacing w:after="160"/>
              <w:jc w:val="left"/>
            </w:pPr>
          </w:p>
        </w:tc>
      </w:tr>
      <w:tr w:rsidR="00AD2BB5" w14:paraId="7A59459A" w14:textId="77777777" w:rsidTr="000651F1">
        <w:trPr>
          <w:trHeight w:val="167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4F46" w14:textId="77777777" w:rsidR="00AD2BB5" w:rsidRDefault="00AD2BB5">
            <w:pPr>
              <w:shd w:val="clear" w:color="auto" w:fill="auto"/>
              <w:ind w:left="11"/>
              <w:jc w:val="left"/>
            </w:pPr>
            <w:r>
              <w:rPr>
                <w:color w:val="000000"/>
                <w:sz w:val="16"/>
              </w:rPr>
              <w:t xml:space="preserve">EFMs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40F96" w14:textId="77777777" w:rsidR="00AD2BB5" w:rsidRDefault="00AD2BB5">
            <w:pPr>
              <w:shd w:val="clear" w:color="auto" w:fill="auto"/>
              <w:ind w:left="2"/>
              <w:jc w:val="left"/>
            </w:pPr>
            <w:r>
              <w:rPr>
                <w:b w:val="0"/>
                <w:i/>
                <w:color w:val="000000"/>
                <w:sz w:val="16"/>
              </w:rPr>
              <w:t xml:space="preserve">Eligible Family Members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E18E" w14:textId="77777777" w:rsidR="00AD2BB5" w:rsidRDefault="00AD2BB5">
            <w:pPr>
              <w:shd w:val="clear" w:color="auto" w:fill="auto"/>
              <w:ind w:left="48"/>
              <w:jc w:val="left"/>
            </w:pPr>
            <w:r>
              <w:rPr>
                <w:color w:val="000000"/>
                <w:sz w:val="16"/>
              </w:rPr>
              <w:t xml:space="preserve">AD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EC49" w14:textId="4EBB01DF" w:rsidR="00AD2BB5" w:rsidRDefault="00AD2BB5">
            <w:pPr>
              <w:shd w:val="clear" w:color="auto" w:fill="auto"/>
              <w:ind w:left="2"/>
              <w:jc w:val="left"/>
            </w:pPr>
            <w:r>
              <w:rPr>
                <w:b w:val="0"/>
                <w:i/>
                <w:color w:val="000000"/>
                <w:sz w:val="16"/>
              </w:rPr>
              <w:t>Authorized (voluntary)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9559" w14:textId="77777777" w:rsidR="00AD2BB5" w:rsidRDefault="00AD2BB5">
            <w:pPr>
              <w:shd w:val="clear" w:color="auto" w:fill="auto"/>
              <w:ind w:left="12"/>
              <w:jc w:val="left"/>
            </w:pPr>
            <w:r>
              <w:rPr>
                <w:color w:val="000000"/>
                <w:sz w:val="16"/>
              </w:rPr>
              <w:t>SO</w:t>
            </w:r>
            <w:r>
              <w:rPr>
                <w:color w:val="000000"/>
                <w:sz w:val="16"/>
                <w:vertAlign w:val="subscript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E2F3B" w14:textId="77777777" w:rsidR="00AD2BB5" w:rsidRDefault="00AD2BB5">
            <w:pPr>
              <w:shd w:val="clear" w:color="auto" w:fill="auto"/>
              <w:ind w:left="2"/>
              <w:jc w:val="left"/>
            </w:pPr>
            <w:r>
              <w:rPr>
                <w:b w:val="0"/>
                <w:i/>
                <w:color w:val="000000"/>
                <w:sz w:val="16"/>
              </w:rPr>
              <w:t>Suspended Operations</w:t>
            </w:r>
            <w:r>
              <w:rPr>
                <w:color w:val="000000"/>
                <w:sz w:val="16"/>
                <w:vertAlign w:val="subscript"/>
              </w:rPr>
              <w:t xml:space="preserve"> </w:t>
            </w:r>
          </w:p>
        </w:tc>
        <w:tc>
          <w:tcPr>
            <w:tcW w:w="0" w:type="auto"/>
            <w:vMerge/>
            <w:tcBorders>
              <w:left w:val="nil"/>
              <w:right w:val="single" w:sz="4" w:space="0" w:color="000000"/>
            </w:tcBorders>
          </w:tcPr>
          <w:p w14:paraId="1476B13E" w14:textId="77777777" w:rsidR="00AD2BB5" w:rsidRDefault="00AD2BB5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7A63F4" w14:textId="77777777" w:rsidR="00AD2BB5" w:rsidRDefault="00AD2BB5">
            <w:pPr>
              <w:spacing w:after="160"/>
              <w:jc w:val="left"/>
            </w:pPr>
          </w:p>
        </w:tc>
      </w:tr>
      <w:tr w:rsidR="00AD2BB5" w14:paraId="19C2F28A" w14:textId="77777777" w:rsidTr="00917AD1">
        <w:trPr>
          <w:trHeight w:val="176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D02D77" w14:textId="77777777" w:rsidR="00AD2BB5" w:rsidRDefault="00AD2BB5">
            <w:pPr>
              <w:shd w:val="clear" w:color="auto" w:fill="auto"/>
              <w:ind w:left="11"/>
              <w:jc w:val="left"/>
            </w:pPr>
            <w:r>
              <w:rPr>
                <w:color w:val="000000"/>
                <w:sz w:val="16"/>
              </w:rPr>
              <w:t xml:space="preserve">PUSC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6D0645" w14:textId="77777777" w:rsidR="00AD2BB5" w:rsidRDefault="00AD2BB5">
            <w:pPr>
              <w:shd w:val="clear" w:color="auto" w:fill="auto"/>
              <w:ind w:left="2"/>
              <w:jc w:val="left"/>
            </w:pPr>
            <w:r>
              <w:rPr>
                <w:b w:val="0"/>
                <w:i/>
                <w:color w:val="000000"/>
                <w:sz w:val="16"/>
              </w:rPr>
              <w:t xml:space="preserve">Private U.S. Citizens </w:t>
            </w:r>
          </w:p>
        </w:tc>
        <w:tc>
          <w:tcPr>
            <w:tcW w:w="445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5F966F50" w14:textId="4C97EAC5" w:rsidR="00AD2BB5" w:rsidRDefault="00AD2BB5">
            <w:pPr>
              <w:shd w:val="clear" w:color="auto" w:fill="auto"/>
              <w:ind w:left="163"/>
              <w:jc w:val="left"/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000000"/>
            </w:tcBorders>
          </w:tcPr>
          <w:p w14:paraId="29393FA2" w14:textId="77777777" w:rsidR="00AD2BB5" w:rsidRDefault="00AD2BB5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4AEF17" w14:textId="77777777" w:rsidR="00AD2BB5" w:rsidRDefault="00AD2BB5">
            <w:pPr>
              <w:spacing w:after="160"/>
              <w:jc w:val="left"/>
            </w:pPr>
          </w:p>
        </w:tc>
      </w:tr>
      <w:tr w:rsidR="00AD2BB5" w14:paraId="7E7810B5" w14:textId="77777777" w:rsidTr="00AD2BB5">
        <w:trPr>
          <w:trHeight w:val="185"/>
        </w:trPr>
        <w:tc>
          <w:tcPr>
            <w:tcW w:w="2649" w:type="dxa"/>
            <w:gridSpan w:val="2"/>
            <w:vMerge w:val="restart"/>
            <w:tcBorders>
              <w:top w:val="single" w:sz="4" w:space="0" w:color="auto"/>
            </w:tcBorders>
          </w:tcPr>
          <w:p w14:paraId="211CE324" w14:textId="7B166BE4" w:rsidR="00AD2BB5" w:rsidRDefault="00AD2BB5" w:rsidP="00AD2BB5">
            <w:pPr>
              <w:ind w:left="2"/>
              <w:jc w:val="left"/>
              <w:rPr>
                <w:b w:val="0"/>
                <w:i/>
                <w:color w:val="000000"/>
                <w:sz w:val="16"/>
              </w:rPr>
            </w:pPr>
          </w:p>
        </w:tc>
        <w:tc>
          <w:tcPr>
            <w:tcW w:w="4455" w:type="dxa"/>
            <w:gridSpan w:val="4"/>
            <w:vMerge/>
            <w:tcBorders>
              <w:top w:val="single" w:sz="4" w:space="0" w:color="000000"/>
              <w:left w:val="nil"/>
              <w:right w:val="nil"/>
            </w:tcBorders>
          </w:tcPr>
          <w:p w14:paraId="6C42AFEC" w14:textId="77777777" w:rsidR="00AD2BB5" w:rsidRDefault="00AD2BB5">
            <w:pPr>
              <w:shd w:val="clear" w:color="auto" w:fill="auto"/>
              <w:ind w:left="163"/>
              <w:jc w:val="left"/>
            </w:pPr>
          </w:p>
        </w:tc>
        <w:tc>
          <w:tcPr>
            <w:tcW w:w="0" w:type="auto"/>
            <w:vMerge/>
            <w:tcBorders>
              <w:left w:val="nil"/>
              <w:right w:val="single" w:sz="4" w:space="0" w:color="000000"/>
            </w:tcBorders>
          </w:tcPr>
          <w:p w14:paraId="5563D463" w14:textId="77777777" w:rsidR="00AD2BB5" w:rsidRDefault="00AD2BB5">
            <w:pPr>
              <w:spacing w:after="160"/>
              <w:jc w:val="left"/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D7CA48" w14:textId="77777777" w:rsidR="00AD2BB5" w:rsidRDefault="00AD2BB5">
            <w:pPr>
              <w:spacing w:after="160"/>
              <w:jc w:val="left"/>
            </w:pPr>
          </w:p>
        </w:tc>
      </w:tr>
      <w:tr w:rsidR="00AD2BB5" w14:paraId="2BDB8331" w14:textId="77777777" w:rsidTr="00AD2BB5">
        <w:trPr>
          <w:trHeight w:val="883"/>
        </w:trPr>
        <w:tc>
          <w:tcPr>
            <w:tcW w:w="2649" w:type="dxa"/>
            <w:gridSpan w:val="2"/>
            <w:vMerge/>
            <w:tcBorders>
              <w:bottom w:val="nil"/>
            </w:tcBorders>
          </w:tcPr>
          <w:p w14:paraId="4D1B9600" w14:textId="235153B8" w:rsidR="00AD2BB5" w:rsidRDefault="00AD2BB5" w:rsidP="00AD2BB5">
            <w:pPr>
              <w:ind w:left="2"/>
              <w:jc w:val="left"/>
              <w:rPr>
                <w:b w:val="0"/>
                <w:i/>
                <w:color w:val="000000"/>
                <w:sz w:val="16"/>
              </w:rPr>
            </w:pPr>
          </w:p>
        </w:tc>
        <w:tc>
          <w:tcPr>
            <w:tcW w:w="4455" w:type="dxa"/>
            <w:gridSpan w:val="4"/>
            <w:vMerge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564DFD" w14:textId="77777777" w:rsidR="00AD2BB5" w:rsidRDefault="00AD2BB5">
            <w:pPr>
              <w:shd w:val="clear" w:color="auto" w:fill="auto"/>
              <w:ind w:left="163"/>
              <w:jc w:val="left"/>
            </w:pPr>
          </w:p>
        </w:tc>
        <w:tc>
          <w:tcPr>
            <w:tcW w:w="0" w:type="auto"/>
            <w:vMerge/>
            <w:tcBorders>
              <w:left w:val="nil"/>
              <w:bottom w:val="nil"/>
            </w:tcBorders>
          </w:tcPr>
          <w:p w14:paraId="27FAA5BF" w14:textId="77777777" w:rsidR="00AD2BB5" w:rsidRDefault="00AD2BB5">
            <w:pPr>
              <w:spacing w:after="160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5B56B20" w14:textId="1B5A14D5" w:rsidR="00AD2BB5" w:rsidRDefault="00AD2BB5">
            <w:pPr>
              <w:spacing w:after="160"/>
              <w:jc w:val="left"/>
            </w:pPr>
          </w:p>
        </w:tc>
      </w:tr>
    </w:tbl>
    <w:p w14:paraId="66DF5FE9" w14:textId="58760A58" w:rsidR="00F80CF0" w:rsidRDefault="006E4636">
      <w:pPr>
        <w:shd w:val="clear" w:color="auto" w:fill="auto"/>
        <w:jc w:val="left"/>
      </w:pPr>
      <w:r>
        <w:rPr>
          <w:rFonts w:ascii="Calibri" w:eastAsia="Calibri" w:hAnsi="Calibri" w:cs="Calibri"/>
          <w:b w:val="0"/>
          <w:color w:val="000000"/>
          <w:sz w:val="22"/>
        </w:rPr>
        <w:t>{#</w:t>
      </w:r>
      <w:proofErr w:type="spellStart"/>
      <w:r>
        <w:rPr>
          <w:rFonts w:ascii="Calibri" w:eastAsia="Calibri" w:hAnsi="Calibri" w:cs="Calibri"/>
          <w:b w:val="0"/>
          <w:color w:val="000000"/>
          <w:sz w:val="22"/>
        </w:rPr>
        <w:t>Evacs</w:t>
      </w:r>
      <w:proofErr w:type="spellEnd"/>
      <w:r>
        <w:rPr>
          <w:rFonts w:ascii="Calibri" w:eastAsia="Calibri" w:hAnsi="Calibri" w:cs="Calibri"/>
          <w:b w:val="0"/>
          <w:color w:val="000000"/>
          <w:sz w:val="22"/>
        </w:rPr>
        <w:t>}</w:t>
      </w:r>
    </w:p>
    <w:p w14:paraId="27E72EBB" w14:textId="0B38FC66" w:rsidR="00F80CF0" w:rsidRPr="00AD2BB5" w:rsidRDefault="00F80CF0" w:rsidP="00AC458F">
      <w:pPr>
        <w:shd w:val="clear" w:color="auto" w:fill="auto"/>
        <w:spacing w:after="240"/>
        <w:jc w:val="left"/>
        <w:rPr>
          <w:sz w:val="2"/>
        </w:rPr>
      </w:pPr>
    </w:p>
    <w:tbl>
      <w:tblPr>
        <w:tblStyle w:val="TableGrid"/>
        <w:tblpPr w:leftFromText="180" w:rightFromText="180" w:vertAnchor="text" w:horzAnchor="margin" w:tblpY="-69"/>
        <w:tblW w:w="10165" w:type="dxa"/>
        <w:tblInd w:w="0" w:type="dxa"/>
        <w:tblCellMar>
          <w:top w:w="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3531"/>
        <w:gridCol w:w="1378"/>
        <w:gridCol w:w="1317"/>
        <w:gridCol w:w="2287"/>
      </w:tblGrid>
      <w:tr w:rsidR="008E788F" w14:paraId="69E73591" w14:textId="77777777" w:rsidTr="005F1305">
        <w:trPr>
          <w:trHeight w:val="728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4E7EEA73" w14:textId="678D3629" w:rsidR="009C36E3" w:rsidRDefault="003E4890" w:rsidP="009C36E3">
            <w:pPr>
              <w:shd w:val="clear" w:color="auto" w:fill="auto"/>
              <w:jc w:val="both"/>
            </w:pPr>
            <w:r>
              <w:t>[FLAG]</w:t>
            </w:r>
          </w:p>
          <w:p w14:paraId="4C5C8DCC" w14:textId="75F50E06" w:rsidR="008E788F" w:rsidRDefault="008E788F" w:rsidP="009C36E3">
            <w:pPr>
              <w:shd w:val="clear" w:color="auto" w:fill="auto"/>
              <w:jc w:val="both"/>
            </w:pPr>
          </w:p>
        </w:tc>
        <w:tc>
          <w:tcPr>
            <w:tcW w:w="83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14:paraId="15B8B43D" w14:textId="77777777" w:rsidR="008E788F" w:rsidRDefault="008E788F" w:rsidP="008E788F">
            <w:pPr>
              <w:shd w:val="clear" w:color="auto" w:fill="auto"/>
              <w:ind w:left="6"/>
              <w:jc w:val="center"/>
            </w:pPr>
            <w:r w:rsidRPr="008E788F">
              <w:rPr>
                <w:color w:val="auto"/>
                <w:sz w:val="28"/>
              </w:rPr>
              <w:t>{</w:t>
            </w:r>
            <w:proofErr w:type="spellStart"/>
            <w:r w:rsidRPr="008E788F">
              <w:rPr>
                <w:color w:val="auto"/>
                <w:sz w:val="28"/>
              </w:rPr>
              <w:t>CountryName</w:t>
            </w:r>
            <w:proofErr w:type="spellEnd"/>
            <w:r w:rsidRPr="008E788F">
              <w:rPr>
                <w:color w:val="auto"/>
                <w:sz w:val="28"/>
              </w:rPr>
              <w:t>}</w:t>
            </w:r>
          </w:p>
        </w:tc>
      </w:tr>
      <w:tr w:rsidR="008E788F" w14:paraId="4040E88B" w14:textId="77777777" w:rsidTr="0039587A">
        <w:trPr>
          <w:trHeight w:val="318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65FED85C" w14:textId="77777777" w:rsidR="008E788F" w:rsidRDefault="008E788F" w:rsidP="008E788F">
            <w:pPr>
              <w:shd w:val="clear" w:color="auto" w:fill="auto"/>
              <w:ind w:left="5"/>
              <w:jc w:val="center"/>
            </w:pPr>
            <w:r>
              <w:rPr>
                <w:color w:val="000000"/>
                <w:sz w:val="20"/>
              </w:rPr>
              <w:t xml:space="preserve">Type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7CBF35B5" w14:textId="77777777" w:rsidR="008E788F" w:rsidRDefault="008E788F" w:rsidP="008E788F">
            <w:pPr>
              <w:shd w:val="clear" w:color="auto" w:fill="auto"/>
              <w:ind w:left="6"/>
              <w:jc w:val="center"/>
            </w:pPr>
            <w:r>
              <w:rPr>
                <w:color w:val="000000"/>
                <w:sz w:val="20"/>
              </w:rPr>
              <w:t xml:space="preserve">Evacuees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4E7C5D5C" w14:textId="77777777" w:rsidR="008E788F" w:rsidRDefault="008E788F" w:rsidP="008E788F">
            <w:pPr>
              <w:shd w:val="clear" w:color="auto" w:fill="auto"/>
              <w:ind w:left="6"/>
              <w:jc w:val="center"/>
            </w:pPr>
            <w:r>
              <w:rPr>
                <w:color w:val="000000"/>
                <w:sz w:val="20"/>
              </w:rPr>
              <w:t xml:space="preserve">Start Date 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14166EF6" w14:textId="77777777" w:rsidR="008E788F" w:rsidRDefault="008E788F" w:rsidP="008E788F">
            <w:pPr>
              <w:shd w:val="clear" w:color="auto" w:fill="auto"/>
              <w:jc w:val="center"/>
            </w:pPr>
            <w:r>
              <w:rPr>
                <w:color w:val="000000"/>
                <w:sz w:val="20"/>
              </w:rPr>
              <w:t xml:space="preserve">End Date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3BAB935B" w14:textId="77777777" w:rsidR="008E788F" w:rsidRDefault="008E788F" w:rsidP="008E788F">
            <w:pPr>
              <w:shd w:val="clear" w:color="auto" w:fill="auto"/>
              <w:ind w:left="6"/>
              <w:jc w:val="center"/>
            </w:pPr>
            <w:r>
              <w:rPr>
                <w:color w:val="000000"/>
                <w:sz w:val="20"/>
              </w:rPr>
              <w:t xml:space="preserve">Reference Cables </w:t>
            </w:r>
          </w:p>
        </w:tc>
      </w:tr>
      <w:tr w:rsidR="008E788F" w14:paraId="1FDB7E47" w14:textId="77777777" w:rsidTr="0039587A">
        <w:trPr>
          <w:trHeight w:val="54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525F836" w14:textId="77777777" w:rsidR="008E788F" w:rsidRPr="008E788F" w:rsidRDefault="008E788F" w:rsidP="008E788F">
            <w:pPr>
              <w:shd w:val="clear" w:color="auto" w:fill="auto"/>
              <w:ind w:left="5"/>
              <w:jc w:val="center"/>
              <w:rPr>
                <w:sz w:val="22"/>
              </w:rPr>
            </w:pPr>
            <w:r w:rsidRPr="008E788F">
              <w:rPr>
                <w:color w:val="000000" w:themeColor="text1"/>
                <w:sz w:val="22"/>
              </w:rPr>
              <w:t>{#Rows}{Type}</w:t>
            </w:r>
            <w:r w:rsidRPr="008E788F">
              <w:rPr>
                <w:sz w:val="22"/>
              </w:rPr>
              <w:t>e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2CB7E" w14:textId="42542D13" w:rsidR="005F1305" w:rsidRDefault="008E788F" w:rsidP="00013C0C">
            <w:pPr>
              <w:shd w:val="clear" w:color="auto" w:fill="auto"/>
              <w:jc w:val="center"/>
              <w:rPr>
                <w:b w:val="0"/>
                <w:color w:val="000000" w:themeColor="text1"/>
                <w:sz w:val="20"/>
              </w:rPr>
            </w:pPr>
            <w:r w:rsidRPr="008E788F">
              <w:rPr>
                <w:b w:val="0"/>
                <w:color w:val="000000" w:themeColor="text1"/>
                <w:sz w:val="20"/>
              </w:rPr>
              <w:t>{#Evacuees}{</w:t>
            </w:r>
            <w:proofErr w:type="spellStart"/>
            <w:r w:rsidR="00C20EB1" w:rsidRPr="008E788F">
              <w:rPr>
                <w:b w:val="0"/>
                <w:color w:val="000000" w:themeColor="text1"/>
                <w:sz w:val="20"/>
              </w:rPr>
              <w:t>Evacuee</w:t>
            </w:r>
            <w:r w:rsidR="00025697">
              <w:rPr>
                <w:b w:val="0"/>
                <w:color w:val="000000" w:themeColor="text1"/>
                <w:sz w:val="20"/>
              </w:rPr>
              <w:t>Type</w:t>
            </w:r>
            <w:proofErr w:type="spellEnd"/>
            <w:r w:rsidR="00025697">
              <w:rPr>
                <w:b w:val="0"/>
                <w:color w:val="000000" w:themeColor="text1"/>
                <w:sz w:val="20"/>
              </w:rPr>
              <w:t>}</w:t>
            </w:r>
            <w:r w:rsidRPr="008E788F">
              <w:rPr>
                <w:b w:val="0"/>
                <w:color w:val="000000" w:themeColor="text1"/>
                <w:sz w:val="20"/>
              </w:rPr>
              <w:t>{Personnel}</w:t>
            </w:r>
          </w:p>
          <w:p w14:paraId="348ACBAA" w14:textId="0F056257" w:rsidR="008E788F" w:rsidRPr="008E788F" w:rsidRDefault="008E788F" w:rsidP="00013C0C">
            <w:pPr>
              <w:shd w:val="clear" w:color="auto" w:fill="auto"/>
              <w:jc w:val="center"/>
              <w:rPr>
                <w:b w:val="0"/>
                <w:sz w:val="22"/>
              </w:rPr>
            </w:pPr>
            <w:r w:rsidRPr="008E788F">
              <w:rPr>
                <w:b w:val="0"/>
                <w:color w:val="000000" w:themeColor="text1"/>
                <w:sz w:val="20"/>
              </w:rPr>
              <w:t>{/Evacuees}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1080" w14:textId="77777777" w:rsidR="008E788F" w:rsidRPr="008E788F" w:rsidRDefault="008E788F" w:rsidP="008E788F">
            <w:pPr>
              <w:shd w:val="clear" w:color="auto" w:fill="auto"/>
              <w:ind w:left="4"/>
              <w:jc w:val="center"/>
              <w:rPr>
                <w:b w:val="0"/>
                <w:color w:val="auto"/>
                <w:sz w:val="22"/>
              </w:rPr>
            </w:pPr>
            <w:r w:rsidRPr="008E788F">
              <w:rPr>
                <w:b w:val="0"/>
                <w:color w:val="auto"/>
                <w:sz w:val="22"/>
              </w:rPr>
              <w:t>{</w:t>
            </w:r>
            <w:proofErr w:type="spellStart"/>
            <w:r w:rsidRPr="008E788F">
              <w:rPr>
                <w:b w:val="0"/>
                <w:color w:val="auto"/>
                <w:sz w:val="22"/>
              </w:rPr>
              <w:t>Start_Date</w:t>
            </w:r>
            <w:proofErr w:type="spellEnd"/>
            <w:r w:rsidRPr="008E788F">
              <w:rPr>
                <w:b w:val="0"/>
                <w:color w:val="auto"/>
                <w:sz w:val="22"/>
              </w:rPr>
              <w:t>}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9CCE0" w14:textId="77777777" w:rsidR="008E788F" w:rsidRPr="008E788F" w:rsidRDefault="008E788F" w:rsidP="008E788F">
            <w:pPr>
              <w:shd w:val="clear" w:color="auto" w:fill="auto"/>
              <w:ind w:left="4"/>
              <w:jc w:val="center"/>
              <w:rPr>
                <w:b w:val="0"/>
                <w:color w:val="auto"/>
                <w:sz w:val="22"/>
              </w:rPr>
            </w:pPr>
            <w:r w:rsidRPr="008E788F">
              <w:rPr>
                <w:b w:val="0"/>
                <w:color w:val="auto"/>
                <w:sz w:val="22"/>
              </w:rPr>
              <w:t>{</w:t>
            </w:r>
            <w:proofErr w:type="spellStart"/>
            <w:r w:rsidRPr="008E788F">
              <w:rPr>
                <w:b w:val="0"/>
                <w:color w:val="auto"/>
                <w:sz w:val="22"/>
              </w:rPr>
              <w:t>End_Date</w:t>
            </w:r>
            <w:proofErr w:type="spellEnd"/>
            <w:r w:rsidRPr="008E788F">
              <w:rPr>
                <w:b w:val="0"/>
                <w:color w:val="auto"/>
                <w:sz w:val="22"/>
              </w:rPr>
              <w:t>}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58711" w14:textId="3ADAAFD7" w:rsidR="008E788F" w:rsidRPr="008E788F" w:rsidRDefault="008E788F" w:rsidP="008E788F">
            <w:pPr>
              <w:shd w:val="clear" w:color="auto" w:fill="auto"/>
              <w:jc w:val="left"/>
              <w:rPr>
                <w:b w:val="0"/>
                <w:color w:val="auto"/>
                <w:sz w:val="20"/>
              </w:rPr>
            </w:pPr>
            <w:r w:rsidRPr="008E788F">
              <w:rPr>
                <w:b w:val="0"/>
                <w:color w:val="auto"/>
                <w:sz w:val="20"/>
              </w:rPr>
              <w:t>{#Cables}{Type}:{Title}</w:t>
            </w:r>
          </w:p>
          <w:p w14:paraId="22FB5AEA" w14:textId="77777777" w:rsidR="008E788F" w:rsidRPr="008E788F" w:rsidRDefault="008E788F" w:rsidP="008E788F">
            <w:pPr>
              <w:shd w:val="clear" w:color="auto" w:fill="auto"/>
              <w:jc w:val="left"/>
              <w:rPr>
                <w:b w:val="0"/>
                <w:sz w:val="24"/>
              </w:rPr>
            </w:pPr>
            <w:r w:rsidRPr="008E788F">
              <w:rPr>
                <w:b w:val="0"/>
                <w:color w:val="auto"/>
                <w:sz w:val="20"/>
              </w:rPr>
              <w:t>{/Cables}{/Rows}</w:t>
            </w:r>
          </w:p>
        </w:tc>
      </w:tr>
      <w:tr w:rsidR="008E788F" w14:paraId="745EE412" w14:textId="77777777" w:rsidTr="0039587A">
        <w:trPr>
          <w:trHeight w:val="333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42883745" w14:textId="77777777" w:rsidR="008E788F" w:rsidRPr="008E788F" w:rsidRDefault="008E788F" w:rsidP="008E788F">
            <w:pPr>
              <w:shd w:val="clear" w:color="auto" w:fill="auto"/>
              <w:ind w:left="8"/>
              <w:jc w:val="center"/>
            </w:pPr>
            <w:r w:rsidRPr="008E788F">
              <w:rPr>
                <w:color w:val="000000"/>
                <w:sz w:val="20"/>
              </w:rPr>
              <w:t>Reason</w:t>
            </w:r>
            <w:r w:rsidRPr="008E788F">
              <w:rPr>
                <w:sz w:val="20"/>
              </w:rPr>
              <w:t xml:space="preserve">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D24DC" w14:textId="77777777" w:rsidR="008E788F" w:rsidRPr="008E788F" w:rsidRDefault="008E788F" w:rsidP="008E788F">
            <w:pPr>
              <w:shd w:val="clear" w:color="auto" w:fill="auto"/>
              <w:ind w:left="1"/>
              <w:jc w:val="left"/>
              <w:rPr>
                <w:b w:val="0"/>
                <w:color w:val="auto"/>
              </w:rPr>
            </w:pPr>
            <w:r w:rsidRPr="008E788F">
              <w:rPr>
                <w:b w:val="0"/>
                <w:color w:val="auto"/>
                <w:sz w:val="20"/>
              </w:rPr>
              <w:t>{Reason}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393C011C" w14:textId="13FDFA31" w:rsidR="008E788F" w:rsidRPr="008E788F" w:rsidRDefault="0039587A" w:rsidP="00817712">
            <w:pPr>
              <w:shd w:val="clear" w:color="auto" w:fill="auto"/>
              <w:ind w:left="7"/>
              <w:jc w:val="center"/>
            </w:pPr>
            <w:r>
              <w:rPr>
                <w:color w:val="000000"/>
                <w:sz w:val="20"/>
              </w:rPr>
              <w:t xml:space="preserve">Official </w:t>
            </w:r>
            <w:proofErr w:type="spellStart"/>
            <w:r>
              <w:rPr>
                <w:color w:val="000000"/>
                <w:sz w:val="20"/>
              </w:rPr>
              <w:t>S</w:t>
            </w:r>
            <w:r w:rsidR="008E788F" w:rsidRPr="008E788F">
              <w:rPr>
                <w:color w:val="000000"/>
                <w:sz w:val="20"/>
              </w:rPr>
              <w:t>afehaven</w:t>
            </w:r>
            <w:proofErr w:type="spellEnd"/>
            <w:r w:rsidR="008E788F" w:rsidRPr="008E788F">
              <w:rPr>
                <w:sz w:val="20"/>
              </w:rPr>
              <w:t xml:space="preserve"> </w:t>
            </w:r>
          </w:p>
        </w:tc>
        <w:tc>
          <w:tcPr>
            <w:tcW w:w="3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36C4F" w14:textId="77777777" w:rsidR="008E788F" w:rsidRPr="008E788F" w:rsidRDefault="008E788F" w:rsidP="008E788F">
            <w:pPr>
              <w:shd w:val="clear" w:color="auto" w:fill="auto"/>
              <w:jc w:val="left"/>
              <w:rPr>
                <w:b w:val="0"/>
                <w:color w:val="auto"/>
              </w:rPr>
            </w:pPr>
            <w:r w:rsidRPr="008E788F">
              <w:rPr>
                <w:b w:val="0"/>
                <w:color w:val="auto"/>
                <w:sz w:val="20"/>
              </w:rPr>
              <w:t>{</w:t>
            </w:r>
            <w:proofErr w:type="spellStart"/>
            <w:r w:rsidRPr="008E788F">
              <w:rPr>
                <w:b w:val="0"/>
                <w:color w:val="auto"/>
                <w:sz w:val="20"/>
              </w:rPr>
              <w:t>SafeHaven</w:t>
            </w:r>
            <w:proofErr w:type="spellEnd"/>
            <w:r w:rsidRPr="008E788F">
              <w:rPr>
                <w:b w:val="0"/>
                <w:color w:val="auto"/>
                <w:sz w:val="20"/>
              </w:rPr>
              <w:t>}</w:t>
            </w:r>
          </w:p>
        </w:tc>
      </w:tr>
      <w:tr w:rsidR="008E788F" w14:paraId="48DF69A8" w14:textId="77777777" w:rsidTr="005F1305">
        <w:trPr>
          <w:trHeight w:val="356"/>
        </w:trPr>
        <w:tc>
          <w:tcPr>
            <w:tcW w:w="10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06A6A" w14:textId="77777777" w:rsidR="008E788F" w:rsidRDefault="008E788F" w:rsidP="008E788F">
            <w:pPr>
              <w:shd w:val="clear" w:color="auto" w:fill="auto"/>
              <w:jc w:val="left"/>
            </w:pPr>
            <w:r>
              <w:rPr>
                <w:i/>
                <w:color w:val="000000"/>
                <w:sz w:val="20"/>
              </w:rPr>
              <w:t xml:space="preserve">Note: </w:t>
            </w:r>
            <w:r>
              <w:rPr>
                <w:b w:val="0"/>
                <w:i/>
                <w:color w:val="000000"/>
                <w:sz w:val="20"/>
              </w:rPr>
              <w:t>Other agency employees may be evacuated to the location of their agency headquarters.</w:t>
            </w:r>
            <w:r>
              <w:rPr>
                <w:b w:val="0"/>
                <w:color w:val="000000"/>
                <w:sz w:val="20"/>
              </w:rPr>
              <w:t xml:space="preserve"> </w:t>
            </w:r>
          </w:p>
        </w:tc>
      </w:tr>
    </w:tbl>
    <w:p w14:paraId="4FD1B944" w14:textId="77777777" w:rsidR="00B9106E" w:rsidRDefault="00A71F10" w:rsidP="000B3E6E">
      <w:pPr>
        <w:shd w:val="clear" w:color="auto" w:fill="auto"/>
        <w:jc w:val="left"/>
        <w:rPr>
          <w:rFonts w:ascii="Calibri" w:eastAsia="Calibri" w:hAnsi="Calibri" w:cs="Calibri"/>
          <w:b w:val="0"/>
          <w:color w:val="000000"/>
          <w:sz w:val="22"/>
        </w:rPr>
      </w:pP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  <w:r w:rsidR="00020AB9">
        <w:rPr>
          <w:rFonts w:ascii="Calibri" w:eastAsia="Calibri" w:hAnsi="Calibri" w:cs="Calibri"/>
          <w:b w:val="0"/>
          <w:color w:val="000000"/>
          <w:sz w:val="22"/>
        </w:rPr>
        <w:t>{/</w:t>
      </w:r>
      <w:proofErr w:type="spellStart"/>
      <w:r w:rsidR="00020AB9">
        <w:rPr>
          <w:rFonts w:ascii="Calibri" w:eastAsia="Calibri" w:hAnsi="Calibri" w:cs="Calibri"/>
          <w:b w:val="0"/>
          <w:color w:val="000000"/>
          <w:sz w:val="22"/>
        </w:rPr>
        <w:t>Evac</w:t>
      </w:r>
      <w:r w:rsidR="00173E4A">
        <w:rPr>
          <w:rFonts w:ascii="Calibri" w:eastAsia="Calibri" w:hAnsi="Calibri" w:cs="Calibri"/>
          <w:b w:val="0"/>
          <w:color w:val="000000"/>
          <w:sz w:val="22"/>
        </w:rPr>
        <w:t>s</w:t>
      </w:r>
      <w:proofErr w:type="spellEnd"/>
      <w:r w:rsidR="00020AB9">
        <w:rPr>
          <w:rFonts w:ascii="Calibri" w:eastAsia="Calibri" w:hAnsi="Calibri" w:cs="Calibri"/>
          <w:b w:val="0"/>
          <w:color w:val="000000"/>
          <w:sz w:val="22"/>
        </w:rPr>
        <w:t>}</w:t>
      </w:r>
      <w:r w:rsidR="005A7838"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</w:p>
    <w:p w14:paraId="4BA79A46" w14:textId="155208A4" w:rsidR="004727B6" w:rsidRDefault="004727B6" w:rsidP="00B9106E">
      <w:pPr>
        <w:shd w:val="clear" w:color="auto" w:fill="auto"/>
        <w:jc w:val="left"/>
        <w:rPr>
          <w:rFonts w:ascii="Calibri" w:eastAsia="Calibri" w:hAnsi="Calibri" w:cs="Calibri"/>
          <w:b w:val="0"/>
          <w:color w:val="000000"/>
          <w:sz w:val="22"/>
        </w:rPr>
      </w:pPr>
      <w:r>
        <w:rPr>
          <w:rFonts w:ascii="Calibri" w:eastAsia="Calibri" w:hAnsi="Calibri" w:cs="Calibri"/>
          <w:b w:val="0"/>
          <w:color w:val="000000"/>
          <w:sz w:val="22"/>
        </w:rPr>
        <w:t>{#</w:t>
      </w:r>
      <w:proofErr w:type="spellStart"/>
      <w:r>
        <w:rPr>
          <w:rFonts w:ascii="Calibri" w:eastAsia="Calibri" w:hAnsi="Calibri" w:cs="Calibri"/>
          <w:b w:val="0"/>
          <w:color w:val="000000"/>
          <w:sz w:val="20"/>
        </w:rPr>
        <w:t>TerminatedEvacLabel</w:t>
      </w:r>
      <w:proofErr w:type="spellEnd"/>
      <w:r>
        <w:rPr>
          <w:rFonts w:ascii="Calibri" w:eastAsia="Calibri" w:hAnsi="Calibri" w:cs="Calibri"/>
          <w:b w:val="0"/>
          <w:color w:val="000000"/>
          <w:sz w:val="22"/>
        </w:rPr>
        <w:t>}</w:t>
      </w:r>
    </w:p>
    <w:p w14:paraId="63955C2A" w14:textId="76F65F74" w:rsidR="004727B6" w:rsidRDefault="00E96938" w:rsidP="00B9106E">
      <w:pPr>
        <w:shd w:val="clear" w:color="auto" w:fill="auto"/>
        <w:jc w:val="left"/>
        <w:rPr>
          <w:rFonts w:ascii="Calibri" w:eastAsia="Calibri" w:hAnsi="Calibri" w:cs="Calibri"/>
          <w:b w:val="0"/>
          <w:color w:val="000000"/>
          <w:sz w:val="22"/>
        </w:rPr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5380F6F" wp14:editId="0EEA3A35">
                <wp:simplePos x="0" y="0"/>
                <wp:positionH relativeFrom="page">
                  <wp:align>center</wp:align>
                </wp:positionH>
                <wp:positionV relativeFrom="paragraph">
                  <wp:posOffset>65819</wp:posOffset>
                </wp:positionV>
                <wp:extent cx="2828925" cy="357505"/>
                <wp:effectExtent l="0" t="0" r="0" b="4445"/>
                <wp:wrapTight wrapText="bothSides">
                  <wp:wrapPolygon edited="0">
                    <wp:start x="291" y="0"/>
                    <wp:lineTo x="291" y="20718"/>
                    <wp:lineTo x="21091" y="20718"/>
                    <wp:lineTo x="21091" y="0"/>
                    <wp:lineTo x="291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AC3B5" w14:textId="71809F97" w:rsidR="00502079" w:rsidRPr="00E96938" w:rsidRDefault="00502079" w:rsidP="004727B6">
                            <w:pPr>
                              <w:shd w:val="clear" w:color="auto" w:fill="auto"/>
                              <w:jc w:val="center"/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 w:rsidRPr="00E96938">
                              <w:rPr>
                                <w:color w:val="FFFFFF" w:themeColor="background1"/>
                                <w:highlight w:val="red"/>
                              </w:rPr>
                              <w:t>Terminated Evacuation</w:t>
                            </w:r>
                            <w:r w:rsidRPr="00E96938">
                              <w:rPr>
                                <w:color w:val="FFFFFF" w:themeColor="background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80F6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53" type="#_x0000_t202" style="position:absolute;margin-left:0;margin-top:5.2pt;width:222.75pt;height:28.15pt;z-index:-251656192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" filled="f" stroked="f">
                <v:textbox>
                  <w:txbxContent>
                    <w:p w14:paraId="47CAC3B5" w14:textId="71809F97" w:rsidR="00502079" w:rsidRPr="00E96938" w:rsidRDefault="00502079" w:rsidP="004727B6">
                      <w:pPr>
                        <w:shd w:val="clear" w:color="auto" w:fill="auto"/>
                        <w:jc w:val="center"/>
                        <w:rPr>
                          <w:color w:val="FFFFFF" w:themeColor="background1"/>
                          <w:sz w:val="48"/>
                        </w:rPr>
                      </w:pPr>
                      <w:r w:rsidRPr="00E96938">
                        <w:rPr>
                          <w:color w:val="FFFFFF" w:themeColor="background1"/>
                          <w:highlight w:val="red"/>
                        </w:rPr>
                        <w:t>Terminated Evacuation</w:t>
                      </w:r>
                      <w:r w:rsidRPr="00E96938">
                        <w:rPr>
                          <w:color w:val="FFFFFF" w:themeColor="background1"/>
                        </w:rPr>
                        <w:t>s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A84E0" wp14:editId="12585F27">
                <wp:simplePos x="0" y="0"/>
                <wp:positionH relativeFrom="page">
                  <wp:align>center</wp:align>
                </wp:positionH>
                <wp:positionV relativeFrom="paragraph">
                  <wp:posOffset>43152</wp:posOffset>
                </wp:positionV>
                <wp:extent cx="6518495" cy="349858"/>
                <wp:effectExtent l="0" t="0" r="1587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8495" cy="34985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0A04B" id="Rectangle 5" o:spid="_x0000_s1026" style="position:absolute;margin-left:0;margin-top:3.4pt;width:513.25pt;height:27.5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" fillcolor="red" strokecolor="black [3213]" strokeweight=".5pt">
                <w10:wrap anchorx="page"/>
              </v:rect>
            </w:pict>
          </mc:Fallback>
        </mc:AlternateContent>
      </w:r>
    </w:p>
    <w:p w14:paraId="36DB12AA" w14:textId="1E0969CF" w:rsidR="004727B6" w:rsidRDefault="004727B6" w:rsidP="00B9106E">
      <w:pPr>
        <w:shd w:val="clear" w:color="auto" w:fill="auto"/>
        <w:jc w:val="left"/>
        <w:rPr>
          <w:rFonts w:ascii="Calibri" w:eastAsia="Calibri" w:hAnsi="Calibri" w:cs="Calibri"/>
          <w:b w:val="0"/>
          <w:color w:val="000000"/>
          <w:sz w:val="22"/>
        </w:rPr>
      </w:pPr>
    </w:p>
    <w:p w14:paraId="6C2C94C8" w14:textId="6C990EC5" w:rsidR="00FD62DD" w:rsidRDefault="00FD62DD" w:rsidP="00545014">
      <w:pPr>
        <w:shd w:val="clear" w:color="auto" w:fill="auto"/>
        <w:jc w:val="left"/>
        <w:rPr>
          <w:rFonts w:ascii="Calibri" w:eastAsia="Calibri" w:hAnsi="Calibri" w:cs="Calibri"/>
          <w:b w:val="0"/>
          <w:color w:val="000000"/>
          <w:sz w:val="22"/>
        </w:rPr>
      </w:pPr>
      <w:r>
        <w:rPr>
          <w:rFonts w:ascii="Calibri" w:eastAsia="Calibri" w:hAnsi="Calibri" w:cs="Calibri"/>
          <w:b w:val="0"/>
          <w:color w:val="000000"/>
          <w:sz w:val="22"/>
        </w:rPr>
        <w:t>{/</w:t>
      </w:r>
      <w:proofErr w:type="spellStart"/>
      <w:r>
        <w:rPr>
          <w:rFonts w:ascii="Calibri" w:eastAsia="Calibri" w:hAnsi="Calibri" w:cs="Calibri"/>
          <w:b w:val="0"/>
          <w:color w:val="000000"/>
          <w:sz w:val="20"/>
        </w:rPr>
        <w:t>TerminatedEvacLabel</w:t>
      </w:r>
      <w:proofErr w:type="spellEnd"/>
      <w:r>
        <w:rPr>
          <w:rFonts w:ascii="Calibri" w:eastAsia="Calibri" w:hAnsi="Calibri" w:cs="Calibri"/>
          <w:b w:val="0"/>
          <w:color w:val="000000"/>
          <w:sz w:val="22"/>
        </w:rPr>
        <w:t>}</w:t>
      </w:r>
    </w:p>
    <w:p w14:paraId="33BD88D6" w14:textId="0554A4CF" w:rsidR="00545014" w:rsidRDefault="006F42B7" w:rsidP="00545014">
      <w:pPr>
        <w:shd w:val="clear" w:color="auto" w:fill="auto"/>
        <w:jc w:val="left"/>
      </w:pPr>
      <w:r>
        <w:rPr>
          <w:rFonts w:ascii="Calibri" w:eastAsia="Calibri" w:hAnsi="Calibri" w:cs="Calibri"/>
          <w:b w:val="0"/>
          <w:color w:val="000000"/>
          <w:sz w:val="22"/>
        </w:rPr>
        <w:t>{#</w:t>
      </w:r>
      <w:proofErr w:type="spellStart"/>
      <w:r>
        <w:rPr>
          <w:rFonts w:ascii="Calibri" w:eastAsia="Calibri" w:hAnsi="Calibri" w:cs="Calibri"/>
          <w:b w:val="0"/>
          <w:color w:val="000000"/>
          <w:sz w:val="22"/>
        </w:rPr>
        <w:t>TerminatedEvacs</w:t>
      </w:r>
      <w:proofErr w:type="spellEnd"/>
      <w:r>
        <w:rPr>
          <w:rFonts w:ascii="Calibri" w:eastAsia="Calibri" w:hAnsi="Calibri" w:cs="Calibri"/>
          <w:b w:val="0"/>
          <w:color w:val="000000"/>
          <w:sz w:val="22"/>
        </w:rPr>
        <w:t>}</w:t>
      </w:r>
    </w:p>
    <w:tbl>
      <w:tblPr>
        <w:tblStyle w:val="TableGrid"/>
        <w:tblW w:w="10493" w:type="dxa"/>
        <w:tblInd w:w="-107" w:type="dxa"/>
        <w:tblCellMar>
          <w:top w:w="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531"/>
        <w:gridCol w:w="1378"/>
        <w:gridCol w:w="1317"/>
        <w:gridCol w:w="2287"/>
      </w:tblGrid>
      <w:tr w:rsidR="005C7C10" w14:paraId="6DE6694C" w14:textId="77777777" w:rsidTr="005C7C10">
        <w:trPr>
          <w:trHeight w:val="72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7C0700F0" w14:textId="77777777" w:rsidR="00EF0490" w:rsidRDefault="00EF0490" w:rsidP="00EF0490">
            <w:pPr>
              <w:shd w:val="clear" w:color="auto" w:fill="auto"/>
              <w:jc w:val="both"/>
            </w:pPr>
            <w:r>
              <w:t>[FLAG]</w:t>
            </w:r>
          </w:p>
          <w:p w14:paraId="09373730" w14:textId="257D8D55" w:rsidR="005C7C10" w:rsidRDefault="005C7C10" w:rsidP="00EF0490">
            <w:pPr>
              <w:shd w:val="clear" w:color="auto" w:fill="auto"/>
              <w:ind w:left="51"/>
              <w:jc w:val="both"/>
            </w:pPr>
            <w:bookmarkStart w:id="0" w:name="_GoBack"/>
            <w:bookmarkEnd w:id="0"/>
          </w:p>
        </w:tc>
        <w:tc>
          <w:tcPr>
            <w:tcW w:w="85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14:paraId="264CDDD1" w14:textId="05DF6595" w:rsidR="005C7C10" w:rsidRDefault="005C7C10" w:rsidP="005C7C10">
            <w:pPr>
              <w:shd w:val="clear" w:color="auto" w:fill="auto"/>
              <w:ind w:left="6"/>
              <w:jc w:val="center"/>
            </w:pPr>
            <w:r w:rsidRPr="008E788F">
              <w:rPr>
                <w:color w:val="auto"/>
                <w:sz w:val="28"/>
              </w:rPr>
              <w:t>{</w:t>
            </w:r>
            <w:proofErr w:type="spellStart"/>
            <w:r w:rsidRPr="008E788F">
              <w:rPr>
                <w:color w:val="auto"/>
                <w:sz w:val="28"/>
              </w:rPr>
              <w:t>CountryName</w:t>
            </w:r>
            <w:proofErr w:type="spellEnd"/>
            <w:r w:rsidRPr="008E788F">
              <w:rPr>
                <w:color w:val="auto"/>
                <w:sz w:val="28"/>
              </w:rPr>
              <w:t>}</w:t>
            </w:r>
          </w:p>
        </w:tc>
      </w:tr>
      <w:tr w:rsidR="00545014" w14:paraId="77448EFE" w14:textId="77777777" w:rsidTr="005C7C10">
        <w:trPr>
          <w:trHeight w:val="31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3B6288AA" w14:textId="77777777" w:rsidR="00545014" w:rsidRDefault="00545014" w:rsidP="00B9106E">
            <w:pPr>
              <w:shd w:val="clear" w:color="auto" w:fill="auto"/>
              <w:ind w:left="5"/>
              <w:jc w:val="center"/>
            </w:pPr>
            <w:r>
              <w:rPr>
                <w:color w:val="000000"/>
                <w:sz w:val="20"/>
              </w:rPr>
              <w:t xml:space="preserve">Type 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4E21A591" w14:textId="77777777" w:rsidR="00545014" w:rsidRDefault="00545014" w:rsidP="00B9106E">
            <w:pPr>
              <w:shd w:val="clear" w:color="auto" w:fill="auto"/>
              <w:ind w:left="6"/>
              <w:jc w:val="center"/>
            </w:pPr>
            <w:r>
              <w:rPr>
                <w:color w:val="000000"/>
                <w:sz w:val="20"/>
              </w:rPr>
              <w:t xml:space="preserve">Evacuees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7BD99446" w14:textId="77777777" w:rsidR="00545014" w:rsidRDefault="00545014" w:rsidP="00B9106E">
            <w:pPr>
              <w:shd w:val="clear" w:color="auto" w:fill="auto"/>
              <w:ind w:left="6"/>
              <w:jc w:val="center"/>
            </w:pPr>
            <w:r>
              <w:rPr>
                <w:color w:val="000000"/>
                <w:sz w:val="20"/>
              </w:rPr>
              <w:t xml:space="preserve">Start Date 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651A3125" w14:textId="77777777" w:rsidR="00545014" w:rsidRDefault="00545014" w:rsidP="00B9106E">
            <w:pPr>
              <w:shd w:val="clear" w:color="auto" w:fill="auto"/>
              <w:jc w:val="center"/>
            </w:pPr>
            <w:r>
              <w:rPr>
                <w:color w:val="000000"/>
                <w:sz w:val="20"/>
              </w:rPr>
              <w:t xml:space="preserve">End Date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38DC520D" w14:textId="77777777" w:rsidR="00545014" w:rsidRDefault="00545014" w:rsidP="00B9106E">
            <w:pPr>
              <w:shd w:val="clear" w:color="auto" w:fill="auto"/>
              <w:ind w:left="6"/>
              <w:jc w:val="center"/>
            </w:pPr>
            <w:r>
              <w:rPr>
                <w:color w:val="000000"/>
                <w:sz w:val="20"/>
              </w:rPr>
              <w:t xml:space="preserve">Reference Cables </w:t>
            </w:r>
          </w:p>
        </w:tc>
      </w:tr>
      <w:tr w:rsidR="00545014" w14:paraId="503E17E5" w14:textId="77777777" w:rsidTr="005C7C10">
        <w:trPr>
          <w:trHeight w:val="47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C2E910C" w14:textId="3A66522C" w:rsidR="00545014" w:rsidRPr="00080327" w:rsidRDefault="00545014" w:rsidP="00080327">
            <w:pPr>
              <w:shd w:val="clear" w:color="auto" w:fill="auto"/>
              <w:ind w:left="5"/>
              <w:jc w:val="center"/>
              <w:rPr>
                <w:color w:val="FF0000"/>
                <w:sz w:val="22"/>
              </w:rPr>
            </w:pPr>
            <w:r w:rsidRPr="00080327">
              <w:rPr>
                <w:color w:val="FF0000"/>
                <w:sz w:val="22"/>
              </w:rPr>
              <w:t>{#</w:t>
            </w:r>
            <w:proofErr w:type="spellStart"/>
            <w:r w:rsidR="00CE739A" w:rsidRPr="00080327">
              <w:rPr>
                <w:color w:val="FF0000"/>
                <w:sz w:val="22"/>
              </w:rPr>
              <w:t>EndRow</w:t>
            </w:r>
            <w:proofErr w:type="spellEnd"/>
            <w:r w:rsidRPr="00080327">
              <w:rPr>
                <w:color w:val="FF0000"/>
                <w:sz w:val="22"/>
              </w:rPr>
              <w:t>}{Type}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03479" w14:textId="6684DDC4" w:rsidR="005F1305" w:rsidRDefault="0018279C" w:rsidP="00013C0C">
            <w:pPr>
              <w:shd w:val="clear" w:color="auto" w:fill="auto"/>
              <w:jc w:val="center"/>
              <w:rPr>
                <w:b w:val="0"/>
                <w:color w:val="FF0000"/>
                <w:sz w:val="20"/>
              </w:rPr>
            </w:pPr>
            <w:r w:rsidRPr="00080327">
              <w:rPr>
                <w:b w:val="0"/>
                <w:color w:val="FF0000"/>
                <w:sz w:val="20"/>
              </w:rPr>
              <w:t>{#Evacuees}{</w:t>
            </w:r>
            <w:proofErr w:type="spellStart"/>
            <w:r w:rsidR="00B60306" w:rsidRPr="00080327">
              <w:rPr>
                <w:b w:val="0"/>
                <w:color w:val="FF0000"/>
                <w:sz w:val="20"/>
              </w:rPr>
              <w:t>Evacuee</w:t>
            </w:r>
            <w:r w:rsidR="00025697">
              <w:rPr>
                <w:b w:val="0"/>
                <w:color w:val="FF0000"/>
                <w:sz w:val="20"/>
              </w:rPr>
              <w:t>Type</w:t>
            </w:r>
            <w:proofErr w:type="spellEnd"/>
            <w:r w:rsidR="00025697">
              <w:rPr>
                <w:b w:val="0"/>
                <w:color w:val="FF0000"/>
                <w:sz w:val="20"/>
              </w:rPr>
              <w:t>}</w:t>
            </w:r>
            <w:r w:rsidRPr="00080327">
              <w:rPr>
                <w:b w:val="0"/>
                <w:color w:val="FF0000"/>
                <w:sz w:val="20"/>
              </w:rPr>
              <w:t>{Personnel}</w:t>
            </w:r>
          </w:p>
          <w:p w14:paraId="417F4D0E" w14:textId="7AD9F91E" w:rsidR="00545014" w:rsidRPr="00013C0C" w:rsidRDefault="0018279C" w:rsidP="00013C0C">
            <w:pPr>
              <w:shd w:val="clear" w:color="auto" w:fill="auto"/>
              <w:jc w:val="center"/>
              <w:rPr>
                <w:b w:val="0"/>
                <w:color w:val="FF0000"/>
                <w:sz w:val="20"/>
              </w:rPr>
            </w:pPr>
            <w:r w:rsidRPr="00080327">
              <w:rPr>
                <w:b w:val="0"/>
                <w:color w:val="FF0000"/>
                <w:sz w:val="20"/>
              </w:rPr>
              <w:t>{/Evacuees}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BE7CE" w14:textId="77777777" w:rsidR="00545014" w:rsidRPr="00080327" w:rsidRDefault="00545014" w:rsidP="00B9106E">
            <w:pPr>
              <w:shd w:val="clear" w:color="auto" w:fill="auto"/>
              <w:ind w:left="4"/>
              <w:jc w:val="center"/>
              <w:rPr>
                <w:b w:val="0"/>
                <w:color w:val="FF0000"/>
                <w:sz w:val="22"/>
              </w:rPr>
            </w:pPr>
            <w:r w:rsidRPr="00080327">
              <w:rPr>
                <w:b w:val="0"/>
                <w:color w:val="FF0000"/>
                <w:sz w:val="22"/>
              </w:rPr>
              <w:t>{</w:t>
            </w:r>
            <w:proofErr w:type="spellStart"/>
            <w:r w:rsidRPr="00080327">
              <w:rPr>
                <w:b w:val="0"/>
                <w:color w:val="FF0000"/>
                <w:sz w:val="22"/>
              </w:rPr>
              <w:t>Start_Date</w:t>
            </w:r>
            <w:proofErr w:type="spellEnd"/>
            <w:r w:rsidRPr="00080327">
              <w:rPr>
                <w:b w:val="0"/>
                <w:color w:val="FF0000"/>
                <w:sz w:val="22"/>
              </w:rPr>
              <w:t>}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89BE3" w14:textId="77777777" w:rsidR="00545014" w:rsidRPr="00080327" w:rsidRDefault="00545014" w:rsidP="00B9106E">
            <w:pPr>
              <w:shd w:val="clear" w:color="auto" w:fill="auto"/>
              <w:ind w:left="4"/>
              <w:jc w:val="center"/>
              <w:rPr>
                <w:b w:val="0"/>
                <w:color w:val="FF0000"/>
                <w:sz w:val="22"/>
              </w:rPr>
            </w:pPr>
            <w:r w:rsidRPr="00080327">
              <w:rPr>
                <w:b w:val="0"/>
                <w:color w:val="FF0000"/>
                <w:sz w:val="22"/>
              </w:rPr>
              <w:t>{</w:t>
            </w:r>
            <w:proofErr w:type="spellStart"/>
            <w:r w:rsidRPr="00080327">
              <w:rPr>
                <w:b w:val="0"/>
                <w:color w:val="FF0000"/>
                <w:sz w:val="22"/>
              </w:rPr>
              <w:t>End_Date</w:t>
            </w:r>
            <w:proofErr w:type="spellEnd"/>
            <w:r w:rsidRPr="00080327">
              <w:rPr>
                <w:b w:val="0"/>
                <w:color w:val="FF0000"/>
                <w:sz w:val="22"/>
              </w:rPr>
              <w:t>}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0F02" w14:textId="77777777" w:rsidR="00013C0C" w:rsidRDefault="00545014" w:rsidP="00036ADA">
            <w:pPr>
              <w:shd w:val="clear" w:color="auto" w:fill="auto"/>
              <w:jc w:val="left"/>
              <w:rPr>
                <w:b w:val="0"/>
                <w:color w:val="FF0000"/>
                <w:sz w:val="20"/>
              </w:rPr>
            </w:pPr>
            <w:r w:rsidRPr="00080327">
              <w:rPr>
                <w:b w:val="0"/>
                <w:color w:val="FF0000"/>
                <w:sz w:val="20"/>
              </w:rPr>
              <w:t>{#Cables}{</w:t>
            </w:r>
            <w:r w:rsidR="0018279C" w:rsidRPr="00080327">
              <w:rPr>
                <w:b w:val="0"/>
                <w:color w:val="FF0000"/>
                <w:sz w:val="20"/>
              </w:rPr>
              <w:t>Type</w:t>
            </w:r>
            <w:r w:rsidRPr="00080327">
              <w:rPr>
                <w:b w:val="0"/>
                <w:color w:val="FF0000"/>
                <w:sz w:val="20"/>
              </w:rPr>
              <w:t>}:{</w:t>
            </w:r>
            <w:r w:rsidR="0018279C" w:rsidRPr="00080327">
              <w:rPr>
                <w:b w:val="0"/>
                <w:color w:val="FF0000"/>
                <w:sz w:val="20"/>
              </w:rPr>
              <w:t>Title</w:t>
            </w:r>
            <w:r w:rsidRPr="00080327">
              <w:rPr>
                <w:b w:val="0"/>
                <w:color w:val="FF0000"/>
                <w:sz w:val="20"/>
              </w:rPr>
              <w:t>}</w:t>
            </w:r>
          </w:p>
          <w:p w14:paraId="7C1BC413" w14:textId="381BAB66" w:rsidR="00545014" w:rsidRPr="00080327" w:rsidRDefault="00CE739A" w:rsidP="00036ADA">
            <w:pPr>
              <w:shd w:val="clear" w:color="auto" w:fill="auto"/>
              <w:jc w:val="left"/>
              <w:rPr>
                <w:b w:val="0"/>
                <w:color w:val="FF0000"/>
                <w:sz w:val="24"/>
              </w:rPr>
            </w:pPr>
            <w:r w:rsidRPr="00080327">
              <w:rPr>
                <w:b w:val="0"/>
                <w:color w:val="FF0000"/>
                <w:sz w:val="20"/>
              </w:rPr>
              <w:t>{/Cables}{/</w:t>
            </w:r>
            <w:proofErr w:type="spellStart"/>
            <w:r w:rsidRPr="00080327">
              <w:rPr>
                <w:b w:val="0"/>
                <w:color w:val="FF0000"/>
                <w:sz w:val="20"/>
              </w:rPr>
              <w:t>EndRow</w:t>
            </w:r>
            <w:proofErr w:type="spellEnd"/>
            <w:r w:rsidR="00545014" w:rsidRPr="00080327">
              <w:rPr>
                <w:b w:val="0"/>
                <w:color w:val="FF0000"/>
                <w:sz w:val="20"/>
              </w:rPr>
              <w:t>}</w:t>
            </w:r>
          </w:p>
        </w:tc>
      </w:tr>
      <w:tr w:rsidR="00CE739A" w14:paraId="72CF73B2" w14:textId="77777777" w:rsidTr="005C7C10">
        <w:trPr>
          <w:trHeight w:val="52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9EBB913" w14:textId="3D084040" w:rsidR="00CE739A" w:rsidRPr="0079347F" w:rsidRDefault="00CE739A" w:rsidP="00080327">
            <w:pPr>
              <w:shd w:val="clear" w:color="auto" w:fill="auto"/>
              <w:ind w:left="5"/>
              <w:jc w:val="center"/>
              <w:rPr>
                <w:color w:val="000000" w:themeColor="text1"/>
                <w:sz w:val="22"/>
              </w:rPr>
            </w:pPr>
            <w:r w:rsidRPr="0079347F">
              <w:rPr>
                <w:color w:val="000000" w:themeColor="text1"/>
                <w:sz w:val="22"/>
              </w:rPr>
              <w:t>{#Rows}{Type}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AA3D7" w14:textId="385E8076" w:rsidR="005F1305" w:rsidRDefault="00CE739A" w:rsidP="00013C0C">
            <w:pPr>
              <w:shd w:val="clear" w:color="auto" w:fill="auto"/>
              <w:jc w:val="center"/>
              <w:rPr>
                <w:b w:val="0"/>
                <w:color w:val="000000" w:themeColor="text1"/>
                <w:sz w:val="20"/>
              </w:rPr>
            </w:pPr>
            <w:r w:rsidRPr="008E788F">
              <w:rPr>
                <w:b w:val="0"/>
                <w:color w:val="000000" w:themeColor="text1"/>
                <w:sz w:val="20"/>
              </w:rPr>
              <w:t>{#Evacuees}{</w:t>
            </w:r>
            <w:proofErr w:type="spellStart"/>
            <w:r w:rsidR="00CF665B">
              <w:rPr>
                <w:b w:val="0"/>
                <w:color w:val="000000" w:themeColor="text1"/>
                <w:sz w:val="20"/>
              </w:rPr>
              <w:t>Evacuee</w:t>
            </w:r>
            <w:r w:rsidR="00025697">
              <w:rPr>
                <w:b w:val="0"/>
                <w:color w:val="000000" w:themeColor="text1"/>
                <w:sz w:val="20"/>
              </w:rPr>
              <w:t>Type</w:t>
            </w:r>
            <w:proofErr w:type="spellEnd"/>
            <w:r w:rsidR="00025697">
              <w:rPr>
                <w:b w:val="0"/>
                <w:color w:val="000000" w:themeColor="text1"/>
                <w:sz w:val="20"/>
              </w:rPr>
              <w:t>}</w:t>
            </w:r>
            <w:r w:rsidRPr="008E788F">
              <w:rPr>
                <w:b w:val="0"/>
                <w:color w:val="000000" w:themeColor="text1"/>
                <w:sz w:val="20"/>
              </w:rPr>
              <w:t>{Personnel}</w:t>
            </w:r>
          </w:p>
          <w:p w14:paraId="2327D1CA" w14:textId="3BEC4B1E" w:rsidR="00CE739A" w:rsidRPr="008E788F" w:rsidRDefault="00CE739A" w:rsidP="00013C0C">
            <w:pPr>
              <w:shd w:val="clear" w:color="auto" w:fill="auto"/>
              <w:jc w:val="center"/>
              <w:rPr>
                <w:b w:val="0"/>
                <w:color w:val="000000" w:themeColor="text1"/>
                <w:sz w:val="20"/>
              </w:rPr>
            </w:pPr>
            <w:r w:rsidRPr="008E788F">
              <w:rPr>
                <w:b w:val="0"/>
                <w:color w:val="000000" w:themeColor="text1"/>
                <w:sz w:val="20"/>
              </w:rPr>
              <w:t>{/Evacuees}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7FB96" w14:textId="0729DCFF" w:rsidR="00CE739A" w:rsidRPr="0018279C" w:rsidRDefault="00CE739A" w:rsidP="00CE739A">
            <w:pPr>
              <w:shd w:val="clear" w:color="auto" w:fill="auto"/>
              <w:ind w:left="4"/>
              <w:jc w:val="center"/>
              <w:rPr>
                <w:b w:val="0"/>
                <w:color w:val="auto"/>
                <w:sz w:val="22"/>
              </w:rPr>
            </w:pPr>
            <w:r w:rsidRPr="0018279C">
              <w:rPr>
                <w:b w:val="0"/>
                <w:color w:val="auto"/>
                <w:sz w:val="22"/>
              </w:rPr>
              <w:t>{</w:t>
            </w:r>
            <w:proofErr w:type="spellStart"/>
            <w:r w:rsidRPr="0018279C">
              <w:rPr>
                <w:b w:val="0"/>
                <w:color w:val="auto"/>
                <w:sz w:val="22"/>
              </w:rPr>
              <w:t>Start_Date</w:t>
            </w:r>
            <w:proofErr w:type="spellEnd"/>
            <w:r w:rsidRPr="0018279C">
              <w:rPr>
                <w:b w:val="0"/>
                <w:color w:val="auto"/>
                <w:sz w:val="22"/>
              </w:rPr>
              <w:t>}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B9517" w14:textId="6C0FD9EE" w:rsidR="00CE739A" w:rsidRPr="0018279C" w:rsidRDefault="00CE739A" w:rsidP="00CE739A">
            <w:pPr>
              <w:shd w:val="clear" w:color="auto" w:fill="auto"/>
              <w:ind w:left="4"/>
              <w:jc w:val="center"/>
              <w:rPr>
                <w:b w:val="0"/>
                <w:color w:val="auto"/>
                <w:sz w:val="22"/>
              </w:rPr>
            </w:pPr>
            <w:r w:rsidRPr="0018279C">
              <w:rPr>
                <w:b w:val="0"/>
                <w:color w:val="auto"/>
                <w:sz w:val="22"/>
              </w:rPr>
              <w:t>{</w:t>
            </w:r>
            <w:proofErr w:type="spellStart"/>
            <w:r w:rsidRPr="0018279C">
              <w:rPr>
                <w:b w:val="0"/>
                <w:color w:val="auto"/>
                <w:sz w:val="22"/>
              </w:rPr>
              <w:t>End_Date</w:t>
            </w:r>
            <w:proofErr w:type="spellEnd"/>
            <w:r w:rsidRPr="0018279C">
              <w:rPr>
                <w:b w:val="0"/>
                <w:color w:val="auto"/>
                <w:sz w:val="22"/>
              </w:rPr>
              <w:t>}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9A94" w14:textId="77777777" w:rsidR="00013C0C" w:rsidRDefault="00CE739A" w:rsidP="00036ADA">
            <w:pPr>
              <w:shd w:val="clear" w:color="auto" w:fill="auto"/>
              <w:jc w:val="left"/>
              <w:rPr>
                <w:b w:val="0"/>
                <w:color w:val="auto"/>
                <w:sz w:val="20"/>
              </w:rPr>
            </w:pPr>
            <w:r w:rsidRPr="0018279C">
              <w:rPr>
                <w:b w:val="0"/>
                <w:color w:val="auto"/>
                <w:sz w:val="20"/>
              </w:rPr>
              <w:t>{#Cables}{</w:t>
            </w:r>
            <w:r>
              <w:rPr>
                <w:b w:val="0"/>
                <w:color w:val="auto"/>
                <w:sz w:val="20"/>
              </w:rPr>
              <w:t>Type</w:t>
            </w:r>
            <w:r w:rsidRPr="0018279C">
              <w:rPr>
                <w:b w:val="0"/>
                <w:color w:val="auto"/>
                <w:sz w:val="20"/>
              </w:rPr>
              <w:t>}:{</w:t>
            </w:r>
            <w:r>
              <w:rPr>
                <w:b w:val="0"/>
                <w:color w:val="auto"/>
                <w:sz w:val="20"/>
              </w:rPr>
              <w:t>Title</w:t>
            </w:r>
            <w:r w:rsidRPr="0018279C">
              <w:rPr>
                <w:b w:val="0"/>
                <w:color w:val="auto"/>
                <w:sz w:val="20"/>
              </w:rPr>
              <w:t>}</w:t>
            </w:r>
          </w:p>
          <w:p w14:paraId="564366E6" w14:textId="0E10DE1C" w:rsidR="00CE739A" w:rsidRPr="00013C0C" w:rsidRDefault="00CE739A" w:rsidP="00036ADA">
            <w:pPr>
              <w:shd w:val="clear" w:color="auto" w:fill="auto"/>
              <w:jc w:val="left"/>
              <w:rPr>
                <w:b w:val="0"/>
                <w:color w:val="auto"/>
                <w:sz w:val="20"/>
              </w:rPr>
            </w:pPr>
            <w:r w:rsidRPr="0018279C">
              <w:rPr>
                <w:b w:val="0"/>
                <w:color w:val="auto"/>
                <w:sz w:val="20"/>
              </w:rPr>
              <w:t>{/Cables}{/Rows}</w:t>
            </w:r>
          </w:p>
        </w:tc>
      </w:tr>
      <w:tr w:rsidR="00CE739A" w14:paraId="187E188D" w14:textId="77777777" w:rsidTr="005C7C10">
        <w:trPr>
          <w:trHeight w:val="29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792783EE" w14:textId="77777777" w:rsidR="00CE739A" w:rsidRDefault="00CE739A" w:rsidP="00CE739A">
            <w:pPr>
              <w:shd w:val="clear" w:color="auto" w:fill="auto"/>
              <w:ind w:left="8"/>
              <w:jc w:val="center"/>
            </w:pPr>
            <w:r>
              <w:rPr>
                <w:color w:val="000000"/>
                <w:sz w:val="20"/>
              </w:rPr>
              <w:t>Reason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D3632" w14:textId="77777777" w:rsidR="00CE739A" w:rsidRPr="0018279C" w:rsidRDefault="00CE739A" w:rsidP="00CE739A">
            <w:pPr>
              <w:shd w:val="clear" w:color="auto" w:fill="auto"/>
              <w:ind w:left="1"/>
              <w:jc w:val="left"/>
              <w:rPr>
                <w:b w:val="0"/>
                <w:color w:val="auto"/>
              </w:rPr>
            </w:pPr>
            <w:r w:rsidRPr="0018279C">
              <w:rPr>
                <w:b w:val="0"/>
                <w:color w:val="auto"/>
                <w:sz w:val="20"/>
              </w:rPr>
              <w:t>{Reason}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14:paraId="3C151C5E" w14:textId="343EE06D" w:rsidR="00CE739A" w:rsidRPr="0039587A" w:rsidRDefault="00CE739A" w:rsidP="0039587A">
            <w:pPr>
              <w:shd w:val="clear" w:color="auto" w:fill="auto"/>
              <w:ind w:left="7"/>
              <w:jc w:val="center"/>
              <w:rPr>
                <w:sz w:val="18"/>
                <w:szCs w:val="18"/>
              </w:rPr>
            </w:pPr>
            <w:r w:rsidRPr="0039587A">
              <w:rPr>
                <w:color w:val="000000"/>
                <w:sz w:val="18"/>
                <w:szCs w:val="18"/>
              </w:rPr>
              <w:t>Official</w:t>
            </w:r>
            <w:r w:rsidR="0039587A" w:rsidRPr="0039587A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39587A" w:rsidRPr="0039587A">
              <w:rPr>
                <w:color w:val="000000"/>
                <w:sz w:val="18"/>
                <w:szCs w:val="18"/>
              </w:rPr>
              <w:t>S</w:t>
            </w:r>
            <w:r w:rsidRPr="0039587A">
              <w:rPr>
                <w:color w:val="000000"/>
                <w:sz w:val="18"/>
                <w:szCs w:val="18"/>
              </w:rPr>
              <w:t>afehaven</w:t>
            </w:r>
            <w:proofErr w:type="spellEnd"/>
            <w:r w:rsidRPr="0039587A">
              <w:rPr>
                <w:sz w:val="18"/>
                <w:szCs w:val="18"/>
              </w:rPr>
              <w:t xml:space="preserve"> </w:t>
            </w:r>
          </w:p>
        </w:tc>
        <w:tc>
          <w:tcPr>
            <w:tcW w:w="3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13E6" w14:textId="77777777" w:rsidR="00CE739A" w:rsidRPr="0018279C" w:rsidRDefault="00CE739A" w:rsidP="00CE739A">
            <w:pPr>
              <w:shd w:val="clear" w:color="auto" w:fill="auto"/>
              <w:jc w:val="left"/>
              <w:rPr>
                <w:b w:val="0"/>
                <w:color w:val="auto"/>
              </w:rPr>
            </w:pPr>
            <w:r w:rsidRPr="0018279C">
              <w:rPr>
                <w:b w:val="0"/>
                <w:color w:val="auto"/>
                <w:sz w:val="20"/>
              </w:rPr>
              <w:t>{</w:t>
            </w:r>
            <w:proofErr w:type="spellStart"/>
            <w:r w:rsidRPr="0018279C">
              <w:rPr>
                <w:b w:val="0"/>
                <w:color w:val="auto"/>
                <w:sz w:val="20"/>
              </w:rPr>
              <w:t>SafeHaven</w:t>
            </w:r>
            <w:proofErr w:type="spellEnd"/>
            <w:r w:rsidRPr="0018279C">
              <w:rPr>
                <w:b w:val="0"/>
                <w:color w:val="auto"/>
                <w:sz w:val="20"/>
              </w:rPr>
              <w:t>}</w:t>
            </w:r>
          </w:p>
        </w:tc>
      </w:tr>
      <w:tr w:rsidR="00CE739A" w14:paraId="3A0699A5" w14:textId="77777777" w:rsidTr="005C7C10">
        <w:trPr>
          <w:trHeight w:val="356"/>
        </w:trPr>
        <w:tc>
          <w:tcPr>
            <w:tcW w:w="104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A354" w14:textId="77777777" w:rsidR="00CE739A" w:rsidRDefault="00CE739A" w:rsidP="00CE739A">
            <w:pPr>
              <w:shd w:val="clear" w:color="auto" w:fill="auto"/>
              <w:jc w:val="left"/>
            </w:pPr>
            <w:r>
              <w:rPr>
                <w:i/>
                <w:color w:val="000000"/>
                <w:sz w:val="20"/>
              </w:rPr>
              <w:t xml:space="preserve">Note: </w:t>
            </w:r>
            <w:r>
              <w:rPr>
                <w:b w:val="0"/>
                <w:i/>
                <w:color w:val="000000"/>
                <w:sz w:val="20"/>
              </w:rPr>
              <w:t>Other agency employees may be evacuated to the location of their agency headquarters.</w:t>
            </w:r>
            <w:r>
              <w:rPr>
                <w:b w:val="0"/>
                <w:color w:val="000000"/>
                <w:sz w:val="20"/>
              </w:rPr>
              <w:t xml:space="preserve"> </w:t>
            </w:r>
          </w:p>
        </w:tc>
      </w:tr>
      <w:tr w:rsidR="00E76640" w14:paraId="4A19EAAB" w14:textId="77777777" w:rsidTr="005C7C10">
        <w:trPr>
          <w:trHeight w:val="356"/>
        </w:trPr>
        <w:tc>
          <w:tcPr>
            <w:tcW w:w="104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31CC" w14:textId="242DE6DE" w:rsidR="00E76640" w:rsidRPr="00E76640" w:rsidRDefault="005C18D7" w:rsidP="00FB24AD">
            <w:pPr>
              <w:shd w:val="clear" w:color="auto" w:fill="auto"/>
              <w:jc w:val="center"/>
              <w:rPr>
                <w:color w:val="FF0000"/>
                <w:sz w:val="20"/>
              </w:rPr>
            </w:pPr>
            <w:r>
              <w:rPr>
                <w:color w:val="000000"/>
                <w:sz w:val="20"/>
              </w:rPr>
              <w:t>{#</w:t>
            </w:r>
            <w:proofErr w:type="spellStart"/>
            <w:r>
              <w:rPr>
                <w:color w:val="000000"/>
                <w:sz w:val="20"/>
              </w:rPr>
              <w:t>OperatingStatus</w:t>
            </w:r>
            <w:proofErr w:type="spellEnd"/>
            <w:r>
              <w:rPr>
                <w:color w:val="000000"/>
                <w:sz w:val="20"/>
              </w:rPr>
              <w:t>}</w:t>
            </w:r>
            <w:r w:rsidR="00E76640" w:rsidRPr="00E76640">
              <w:rPr>
                <w:color w:val="FF0000"/>
                <w:sz w:val="20"/>
              </w:rPr>
              <w:t>Operating Status After Termination:</w:t>
            </w:r>
          </w:p>
          <w:p w14:paraId="50EDB3DC" w14:textId="18F75861" w:rsidR="00E76640" w:rsidRDefault="005B03DA" w:rsidP="00D17F2A">
            <w:pPr>
              <w:shd w:val="clear" w:color="auto" w:fill="auto"/>
              <w:jc w:val="center"/>
              <w:rPr>
                <w:i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{</w:t>
            </w:r>
            <w:r w:rsidR="006C4A4D" w:rsidRPr="006C4A4D">
              <w:rPr>
                <w:color w:val="000000"/>
                <w:sz w:val="20"/>
              </w:rPr>
              <w:t>Status</w:t>
            </w:r>
            <w:r w:rsidR="006C4A4D">
              <w:rPr>
                <w:color w:val="000000"/>
                <w:sz w:val="20"/>
              </w:rPr>
              <w:t>}</w:t>
            </w:r>
            <w:r w:rsidR="00515C82">
              <w:rPr>
                <w:color w:val="000000"/>
                <w:sz w:val="20"/>
              </w:rPr>
              <w:t>{/</w:t>
            </w:r>
            <w:proofErr w:type="spellStart"/>
            <w:r w:rsidR="00515C82">
              <w:rPr>
                <w:color w:val="000000"/>
                <w:sz w:val="20"/>
              </w:rPr>
              <w:t>OperatingStatus</w:t>
            </w:r>
            <w:proofErr w:type="spellEnd"/>
            <w:r w:rsidR="00515C82">
              <w:rPr>
                <w:color w:val="000000"/>
                <w:sz w:val="20"/>
              </w:rPr>
              <w:t>}</w:t>
            </w:r>
          </w:p>
        </w:tc>
      </w:tr>
    </w:tbl>
    <w:p w14:paraId="1DC4F257" w14:textId="4A0B0584" w:rsidR="00E4499F" w:rsidRPr="00B40939" w:rsidRDefault="006F42B7" w:rsidP="00B40939">
      <w:pPr>
        <w:shd w:val="clear" w:color="auto" w:fill="auto"/>
        <w:jc w:val="left"/>
        <w:rPr>
          <w:rFonts w:ascii="Calibri" w:eastAsia="Calibri" w:hAnsi="Calibri" w:cs="Calibri"/>
          <w:b w:val="0"/>
          <w:color w:val="000000"/>
          <w:sz w:val="22"/>
        </w:rPr>
      </w:pPr>
      <w:r>
        <w:rPr>
          <w:rFonts w:ascii="Calibri" w:eastAsia="Calibri" w:hAnsi="Calibri" w:cs="Calibri"/>
          <w:b w:val="0"/>
          <w:color w:val="000000"/>
          <w:sz w:val="22"/>
        </w:rPr>
        <w:t>{/</w:t>
      </w:r>
      <w:proofErr w:type="spellStart"/>
      <w:r w:rsidR="003B25B4">
        <w:rPr>
          <w:rFonts w:ascii="Calibri" w:eastAsia="Calibri" w:hAnsi="Calibri" w:cs="Calibri"/>
          <w:b w:val="0"/>
          <w:color w:val="000000"/>
          <w:sz w:val="22"/>
        </w:rPr>
        <w:t>TerminatedEvacs</w:t>
      </w:r>
      <w:proofErr w:type="spellEnd"/>
      <w:r>
        <w:rPr>
          <w:rFonts w:ascii="Calibri" w:eastAsia="Calibri" w:hAnsi="Calibri" w:cs="Calibri"/>
          <w:b w:val="0"/>
          <w:color w:val="000000"/>
          <w:sz w:val="22"/>
        </w:rPr>
        <w:t>}</w:t>
      </w:r>
    </w:p>
    <w:tbl>
      <w:tblPr>
        <w:tblStyle w:val="TableGrid"/>
        <w:tblW w:w="10260" w:type="dxa"/>
        <w:tblInd w:w="-88" w:type="dxa"/>
        <w:tblCellMar>
          <w:top w:w="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260"/>
      </w:tblGrid>
      <w:tr w:rsidR="00B40939" w14:paraId="24AB274A" w14:textId="77777777" w:rsidTr="00665D4A">
        <w:trPr>
          <w:trHeight w:val="296"/>
        </w:trPr>
        <w:tc>
          <w:tcPr>
            <w:tcW w:w="10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77E4EED4" w14:textId="77777777" w:rsidR="00B40939" w:rsidRDefault="00B40939" w:rsidP="00665D4A">
            <w:pPr>
              <w:shd w:val="clear" w:color="auto" w:fill="auto"/>
              <w:ind w:right="3"/>
              <w:jc w:val="center"/>
            </w:pPr>
            <w:r>
              <w:rPr>
                <w:sz w:val="22"/>
              </w:rPr>
              <w:t xml:space="preserve">OPERATING STATUS </w:t>
            </w:r>
          </w:p>
        </w:tc>
      </w:tr>
      <w:tr w:rsidR="00B40939" w14:paraId="3C9F3CCC" w14:textId="77777777" w:rsidTr="00665D4A">
        <w:trPr>
          <w:trHeight w:val="637"/>
        </w:trPr>
        <w:tc>
          <w:tcPr>
            <w:tcW w:w="10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077E" w14:textId="77777777" w:rsidR="00B40939" w:rsidRDefault="00B40939" w:rsidP="00665D4A">
            <w:pPr>
              <w:shd w:val="clear" w:color="auto" w:fill="auto"/>
              <w:jc w:val="center"/>
            </w:pPr>
            <w:r>
              <w:rPr>
                <w:b w:val="0"/>
                <w:color w:val="000000"/>
                <w:sz w:val="22"/>
              </w:rPr>
              <w:lastRenderedPageBreak/>
              <w:t xml:space="preserve">Current operating status can be found here:  </w:t>
            </w:r>
            <w:hyperlink r:id="rId14">
              <w:r>
                <w:rPr>
                  <w:b w:val="0"/>
                  <w:color w:val="000080"/>
                  <w:sz w:val="22"/>
                  <w:u w:val="single" w:color="000080"/>
                </w:rPr>
                <w:t>http://hr.m.state.sbu/Office/CDA/AD/TourofDuty/Tour%20of%20Duty.xlsx</w:t>
              </w:r>
            </w:hyperlink>
            <w:hyperlink r:id="rId15">
              <w:r>
                <w:rPr>
                  <w:b w:val="0"/>
                  <w:color w:val="000080"/>
                  <w:sz w:val="22"/>
                </w:rPr>
                <w:t xml:space="preserve"> </w:t>
              </w:r>
            </w:hyperlink>
          </w:p>
        </w:tc>
      </w:tr>
    </w:tbl>
    <w:p w14:paraId="43EC37A6" w14:textId="70DE2F82" w:rsidR="00B40939" w:rsidRDefault="00B40939" w:rsidP="00B40939">
      <w:pPr>
        <w:shd w:val="clear" w:color="auto" w:fill="auto"/>
        <w:jc w:val="both"/>
      </w:pPr>
    </w:p>
    <w:p w14:paraId="1D183B34" w14:textId="77777777" w:rsidR="00B40939" w:rsidRDefault="00B40939" w:rsidP="006F42B7">
      <w:pPr>
        <w:shd w:val="clear" w:color="auto" w:fill="auto"/>
        <w:jc w:val="left"/>
      </w:pPr>
    </w:p>
    <w:sectPr w:rsidR="00B40939" w:rsidSect="00AD2BB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537" w:right="4457" w:bottom="1856" w:left="1080" w:header="480" w:footer="47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DB088" w14:textId="77777777" w:rsidR="00502079" w:rsidRDefault="00502079">
      <w:pPr>
        <w:spacing w:line="240" w:lineRule="auto"/>
      </w:pPr>
      <w:r>
        <w:separator/>
      </w:r>
    </w:p>
  </w:endnote>
  <w:endnote w:type="continuationSeparator" w:id="0">
    <w:p w14:paraId="2C7A4373" w14:textId="77777777" w:rsidR="00502079" w:rsidRDefault="005020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0C56A" w14:textId="77777777" w:rsidR="00502079" w:rsidRDefault="00502079">
    <w:pPr>
      <w:shd w:val="clear" w:color="auto" w:fill="auto"/>
      <w:ind w:left="338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 w:val="0"/>
        <w:color w:val="000000"/>
        <w:sz w:val="22"/>
      </w:rPr>
      <w:t>2</w:t>
    </w:r>
    <w:r>
      <w:rPr>
        <w:rFonts w:ascii="Calibri" w:eastAsia="Calibri" w:hAnsi="Calibri" w:cs="Calibri"/>
        <w:b w:val="0"/>
        <w:color w:val="000000"/>
        <w:sz w:val="22"/>
      </w:rPr>
      <w:fldChar w:fldCharType="end"/>
    </w:r>
    <w:r>
      <w:rPr>
        <w:rFonts w:ascii="Calibri" w:eastAsia="Calibri" w:hAnsi="Calibri" w:cs="Calibri"/>
        <w:b w:val="0"/>
        <w:color w:val="000000"/>
        <w:sz w:val="22"/>
      </w:rPr>
      <w:t xml:space="preserve"> </w:t>
    </w:r>
  </w:p>
  <w:p w14:paraId="6E426805" w14:textId="77777777" w:rsidR="00502079" w:rsidRDefault="00502079">
    <w:pPr>
      <w:shd w:val="clear" w:color="auto" w:fill="auto"/>
      <w:ind w:left="-600" w:right="-3979"/>
      <w:jc w:val="center"/>
    </w:pPr>
    <w:r>
      <w:rPr>
        <w:rFonts w:ascii="Calibri" w:eastAsia="Calibri" w:hAnsi="Calibri" w:cs="Calibri"/>
        <w:b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17725" name="Group 17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18728" name="Shape 187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29" name="Shape 18729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30" name="Shape 18730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25" style="width:564.1pt;height:0.47998pt;position:absolute;mso-position-horizontal-relative:page;mso-position-horizontal:absolute;margin-left:24pt;mso-position-vertical-relative:page;margin-top:767.616pt;" coordsize="71640,60">
              <v:shape id="Shape 1873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2060"/>
              </v:shape>
              <v:shape id="Shape 18732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2060"/>
              </v:shape>
              <v:shape id="Shape 18733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2060"/>
              </v:shape>
              <w10:wrap type="square"/>
            </v:group>
          </w:pict>
        </mc:Fallback>
      </mc:AlternateContent>
    </w:r>
    <w:r>
      <w:rPr>
        <w:color w:val="00000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31DC7" w14:textId="407F13F3" w:rsidR="00502079" w:rsidRDefault="00502079">
    <w:pPr>
      <w:shd w:val="clear" w:color="auto" w:fill="auto"/>
      <w:ind w:left="338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F0490" w:rsidRPr="00EF0490">
      <w:rPr>
        <w:rFonts w:ascii="Calibri" w:eastAsia="Calibri" w:hAnsi="Calibri" w:cs="Calibri"/>
        <w:b w:val="0"/>
        <w:noProof/>
        <w:color w:val="000000"/>
        <w:sz w:val="22"/>
      </w:rPr>
      <w:t>2</w:t>
    </w:r>
    <w:r>
      <w:rPr>
        <w:rFonts w:ascii="Calibri" w:eastAsia="Calibri" w:hAnsi="Calibri" w:cs="Calibri"/>
        <w:b w:val="0"/>
        <w:color w:val="000000"/>
        <w:sz w:val="22"/>
      </w:rPr>
      <w:fldChar w:fldCharType="end"/>
    </w:r>
    <w:r>
      <w:rPr>
        <w:rFonts w:ascii="Calibri" w:eastAsia="Calibri" w:hAnsi="Calibri" w:cs="Calibri"/>
        <w:b w:val="0"/>
        <w:color w:val="000000"/>
        <w:sz w:val="22"/>
      </w:rPr>
      <w:t xml:space="preserve"> </w:t>
    </w:r>
  </w:p>
  <w:p w14:paraId="3AAA1849" w14:textId="77777777" w:rsidR="00502079" w:rsidRDefault="00502079">
    <w:pPr>
      <w:shd w:val="clear" w:color="auto" w:fill="auto"/>
      <w:ind w:left="-600" w:right="-3979"/>
      <w:jc w:val="center"/>
    </w:pPr>
    <w:r>
      <w:rPr>
        <w:rFonts w:ascii="Calibri" w:eastAsia="Calibri" w:hAnsi="Calibri" w:cs="Calibri"/>
        <w:b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17700" name="Group 177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18722" name="Shape 187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23" name="Shape 1872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24" name="Shape 1872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00" style="width:564.1pt;height:0.47998pt;position:absolute;mso-position-horizontal-relative:page;mso-position-horizontal:absolute;margin-left:24pt;mso-position-vertical-relative:page;margin-top:767.616pt;" coordsize="71640,60">
              <v:shape id="Shape 187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2060"/>
              </v:shape>
              <v:shape id="Shape 18726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2060"/>
              </v:shape>
              <v:shape id="Shape 18727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2060"/>
              </v:shape>
              <w10:wrap type="square"/>
            </v:group>
          </w:pict>
        </mc:Fallback>
      </mc:AlternateContent>
    </w:r>
    <w:r>
      <w:rPr>
        <w:color w:val="00000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52DE8" w14:textId="0712F28A" w:rsidR="00502079" w:rsidRDefault="00502079">
    <w:pPr>
      <w:pStyle w:val="Footer"/>
    </w:pPr>
    <w:r>
      <w:tab/>
    </w:r>
  </w:p>
  <w:p w14:paraId="09457E81" w14:textId="6FDB6957" w:rsidR="00502079" w:rsidRPr="00B9106E" w:rsidRDefault="00502079" w:rsidP="00B9106E">
    <w:pPr>
      <w:rPr>
        <w:rStyle w:val="Emphasi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2DD2D" w14:textId="77777777" w:rsidR="00502079" w:rsidRDefault="00502079">
      <w:pPr>
        <w:spacing w:line="240" w:lineRule="auto"/>
      </w:pPr>
      <w:r>
        <w:separator/>
      </w:r>
    </w:p>
  </w:footnote>
  <w:footnote w:type="continuationSeparator" w:id="0">
    <w:p w14:paraId="50BBD7AC" w14:textId="77777777" w:rsidR="00502079" w:rsidRDefault="005020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12AC8" w14:textId="77777777" w:rsidR="00502079" w:rsidRDefault="00502079">
    <w:pPr>
      <w:shd w:val="clear" w:color="auto" w:fill="auto"/>
      <w:ind w:left="-1080" w:right="7783"/>
      <w:jc w:val="left"/>
    </w:pPr>
    <w:r>
      <w:rPr>
        <w:rFonts w:ascii="Calibri" w:eastAsia="Calibri" w:hAnsi="Calibri" w:cs="Calibri"/>
        <w:b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17708" name="Group 177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18706" name="Shape 187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07" name="Shape 18707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08" name="Shape 18708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08" style="width:564.1pt;height:0.47998pt;position:absolute;mso-position-horizontal-relative:page;mso-position-horizontal:absolute;margin-left:24pt;mso-position-vertical-relative:page;margin-top:24pt;" coordsize="71640,60">
              <v:shape id="Shape 1870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2060"/>
              </v:shape>
              <v:shape id="Shape 18710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2060"/>
              </v:shape>
              <v:shape id="Shape 18711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2060"/>
              </v:shape>
              <w10:wrap type="square"/>
            </v:group>
          </w:pict>
        </mc:Fallback>
      </mc:AlternateContent>
    </w:r>
  </w:p>
  <w:p w14:paraId="1852ED63" w14:textId="77777777" w:rsidR="00502079" w:rsidRDefault="00502079">
    <w:r>
      <w:rPr>
        <w:rFonts w:ascii="Calibri" w:eastAsia="Calibri" w:hAnsi="Calibri" w:cs="Calibri"/>
        <w:b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17712" name="Group 177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18712" name="Shape 18712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13" name="Shape 18713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12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18714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2060"/>
              </v:shape>
              <v:shape id="Shape 18715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206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1503C" w14:textId="5BE1940D" w:rsidR="00502079" w:rsidRDefault="00502079" w:rsidP="0018279C">
    <w:pPr>
      <w:shd w:val="clear" w:color="auto" w:fill="auto"/>
      <w:ind w:left="-1080" w:right="7783"/>
      <w:jc w:val="left"/>
    </w:pPr>
    <w:r>
      <w:rPr>
        <w:rFonts w:ascii="Calibri" w:eastAsia="Calibri" w:hAnsi="Calibri" w:cs="Calibri"/>
        <w:b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17683" name="Group 176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18696" name="Shape 186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97" name="Shape 18697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98" name="Shape 18698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83" style="width:564.1pt;height:0.47998pt;position:absolute;mso-position-horizontal-relative:page;mso-position-horizontal:absolute;margin-left:24pt;mso-position-vertical-relative:page;margin-top:24pt;" coordsize="71640,60">
              <v:shape id="Shape 186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2060"/>
              </v:shape>
              <v:shape id="Shape 18700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2060"/>
              </v:shape>
              <v:shape id="Shape 18701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206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17687" name="Group 17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18702" name="Shape 18702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03" name="Shape 18703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87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18704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2060"/>
              </v:shape>
              <v:shape id="Shape 18705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206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BDD60" w14:textId="3E7F527C" w:rsidR="00502079" w:rsidRDefault="00502079" w:rsidP="00672CF5">
    <w:pPr>
      <w:shd w:val="clear" w:color="auto" w:fill="auto"/>
      <w:ind w:left="-1080" w:right="7783"/>
      <w:jc w:val="left"/>
    </w:pPr>
    <w:r>
      <w:rPr>
        <w:rFonts w:ascii="Calibri" w:eastAsia="Calibri" w:hAnsi="Calibri" w:cs="Calibri"/>
        <w:b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17664" name="Group 176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18686" name="Shape 186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87" name="Shape 18687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88" name="Shape 18688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64" style="width:564.1pt;height:0.47998pt;position:absolute;mso-position-horizontal-relative:page;mso-position-horizontal:absolute;margin-left:24pt;mso-position-vertical-relative:page;margin-top:24pt;" coordsize="71640,60">
              <v:shape id="Shape 1868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2060"/>
              </v:shape>
              <v:shape id="Shape 18690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2060"/>
              </v:shape>
              <v:shape id="Shape 18691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206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17668" name="Group 17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18692" name="Shape 18692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93" name="Shape 18693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68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18694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2060"/>
              </v:shape>
              <v:shape id="Shape 18695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206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F0"/>
    <w:rsid w:val="00013C0C"/>
    <w:rsid w:val="00020AB9"/>
    <w:rsid w:val="00025697"/>
    <w:rsid w:val="00036ADA"/>
    <w:rsid w:val="0004041A"/>
    <w:rsid w:val="00080327"/>
    <w:rsid w:val="000B3E6E"/>
    <w:rsid w:val="000D59C0"/>
    <w:rsid w:val="00152415"/>
    <w:rsid w:val="00173E4A"/>
    <w:rsid w:val="0018279C"/>
    <w:rsid w:val="001E0EC4"/>
    <w:rsid w:val="00242620"/>
    <w:rsid w:val="00254CF3"/>
    <w:rsid w:val="00280BDF"/>
    <w:rsid w:val="002B6D24"/>
    <w:rsid w:val="002F6665"/>
    <w:rsid w:val="00331FC7"/>
    <w:rsid w:val="00386344"/>
    <w:rsid w:val="0039587A"/>
    <w:rsid w:val="00395D77"/>
    <w:rsid w:val="003B25B4"/>
    <w:rsid w:val="003E4890"/>
    <w:rsid w:val="004154DE"/>
    <w:rsid w:val="004727B6"/>
    <w:rsid w:val="00481C3E"/>
    <w:rsid w:val="004A77BA"/>
    <w:rsid w:val="004D29D4"/>
    <w:rsid w:val="00502079"/>
    <w:rsid w:val="00515C82"/>
    <w:rsid w:val="005213FE"/>
    <w:rsid w:val="00545014"/>
    <w:rsid w:val="00556509"/>
    <w:rsid w:val="00570363"/>
    <w:rsid w:val="005A7838"/>
    <w:rsid w:val="005B03DA"/>
    <w:rsid w:val="005C18D7"/>
    <w:rsid w:val="005C7C10"/>
    <w:rsid w:val="005D0F4A"/>
    <w:rsid w:val="005F1305"/>
    <w:rsid w:val="005F77E9"/>
    <w:rsid w:val="00654128"/>
    <w:rsid w:val="00665D4A"/>
    <w:rsid w:val="00672CF5"/>
    <w:rsid w:val="00675B2B"/>
    <w:rsid w:val="006C4A4D"/>
    <w:rsid w:val="006E4636"/>
    <w:rsid w:val="006F42B7"/>
    <w:rsid w:val="00701050"/>
    <w:rsid w:val="007701DA"/>
    <w:rsid w:val="00791586"/>
    <w:rsid w:val="0079347F"/>
    <w:rsid w:val="00817712"/>
    <w:rsid w:val="008707CA"/>
    <w:rsid w:val="008E20EA"/>
    <w:rsid w:val="008E788F"/>
    <w:rsid w:val="00903A51"/>
    <w:rsid w:val="00920ED6"/>
    <w:rsid w:val="00954A9F"/>
    <w:rsid w:val="00983B0B"/>
    <w:rsid w:val="009C36E3"/>
    <w:rsid w:val="00A71F10"/>
    <w:rsid w:val="00A760BF"/>
    <w:rsid w:val="00A963D5"/>
    <w:rsid w:val="00AC458F"/>
    <w:rsid w:val="00AD2BB5"/>
    <w:rsid w:val="00AD41AA"/>
    <w:rsid w:val="00AE67B8"/>
    <w:rsid w:val="00AF5793"/>
    <w:rsid w:val="00B40939"/>
    <w:rsid w:val="00B60306"/>
    <w:rsid w:val="00B9106E"/>
    <w:rsid w:val="00C028F8"/>
    <w:rsid w:val="00C20EB1"/>
    <w:rsid w:val="00C40E06"/>
    <w:rsid w:val="00C53AB8"/>
    <w:rsid w:val="00C967CA"/>
    <w:rsid w:val="00CE739A"/>
    <w:rsid w:val="00CF665B"/>
    <w:rsid w:val="00D17F2A"/>
    <w:rsid w:val="00D84F52"/>
    <w:rsid w:val="00E4499F"/>
    <w:rsid w:val="00E76640"/>
    <w:rsid w:val="00E96938"/>
    <w:rsid w:val="00EC7D64"/>
    <w:rsid w:val="00EF0490"/>
    <w:rsid w:val="00F34D7D"/>
    <w:rsid w:val="00F80CF0"/>
    <w:rsid w:val="00FA14D8"/>
    <w:rsid w:val="00FA7B74"/>
    <w:rsid w:val="00FB24AD"/>
    <w:rsid w:val="00FD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7FB8CD29"/>
  <w15:docId w15:val="{C13CB965-1407-415A-80F1-F0BA4D2F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490"/>
    <w:pPr>
      <w:shd w:val="clear" w:color="auto" w:fill="FFFFFF" w:themeFill="background1"/>
      <w:spacing w:after="0"/>
      <w:jc w:val="right"/>
    </w:pPr>
    <w:rPr>
      <w:rFonts w:ascii="Times New Roman" w:eastAsia="Times New Roman" w:hAnsi="Times New Roman" w:cs="Times New Roman"/>
      <w:b/>
      <w:color w:val="FFFFF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ubtleEmphasis">
    <w:name w:val="Subtle Emphasis"/>
    <w:basedOn w:val="DefaultParagraphFont"/>
    <w:uiPriority w:val="19"/>
    <w:qFormat/>
    <w:rsid w:val="00B9106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9106E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9106E"/>
    <w:pPr>
      <w:shd w:val="clear" w:color="auto" w:fill="auto"/>
      <w:tabs>
        <w:tab w:val="center" w:pos="4680"/>
        <w:tab w:val="right" w:pos="9360"/>
      </w:tabs>
      <w:spacing w:line="240" w:lineRule="auto"/>
      <w:jc w:val="left"/>
    </w:pPr>
    <w:rPr>
      <w:rFonts w:asciiTheme="minorHAnsi" w:eastAsiaTheme="minorEastAsia" w:hAnsiTheme="minorHAnsi"/>
      <w:b w:val="0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9106E"/>
    <w:rPr>
      <w:rFonts w:cs="Times New Roman"/>
    </w:rPr>
  </w:style>
  <w:style w:type="table" w:styleId="TableGrid0">
    <w:name w:val="Table Grid"/>
    <w:basedOn w:val="TableNormal"/>
    <w:uiPriority w:val="39"/>
    <w:rsid w:val="00C02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4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hyperlink" Target="http://hr.m.state.sbu/Office/CDA/AD/TourofDuty/Tour%20of%20Duty.xls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://hr.m.state.sbu/Office/CDA/AD/TourofDuty/Tour%20of%20Duty.xls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B4E16ECFB4E04E8952D449A2295025" ma:contentTypeVersion="0" ma:contentTypeDescription="Create a new document." ma:contentTypeScope="" ma:versionID="3dc575f593c0313a84288cb138c7dc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9C232-D679-47D3-A74A-86FC710E61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ABED77-65E8-4371-8291-E16F4D0AAA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F6B393-D6E4-4148-8DAF-D9B6EA7A7BB8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DCF10D8-BB51-44A4-812B-E33699E4D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12668DD.dotm</Template>
  <TotalTime>645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State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Smith</dc:creator>
  <cp:keywords/>
  <cp:lastModifiedBy>Sean Gannon</cp:lastModifiedBy>
  <cp:revision>87</cp:revision>
  <dcterms:created xsi:type="dcterms:W3CDTF">2017-06-16T19:12:00Z</dcterms:created>
  <dcterms:modified xsi:type="dcterms:W3CDTF">2017-08-17T00:28:00Z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1990405893</vt:i4>
  </property>
  <property fmtid="{D5CDD505-2E9C-101B-9397-08002B2CF9AE}" pid="3" name="ContentTypeId">
    <vt:lpwstr>0x010100AFB4E16ECFB4E04E8952D449A2295025</vt:lpwstr>
  </property>
</Properties>
</file>